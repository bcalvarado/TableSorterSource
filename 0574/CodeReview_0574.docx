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FA13E" w14:textId="77777777" w:rsidR="00581CC9" w:rsidRPr="00000D04" w:rsidRDefault="00C12F6D" w:rsidP="00581CC9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Code</w:t>
      </w:r>
      <w:r w:rsidR="00581CC9" w:rsidRPr="00000D04">
        <w:rPr>
          <w:rFonts w:ascii="Times New Roman" w:hAnsi="Times New Roman"/>
        </w:rPr>
        <w:t xml:space="preserve"> Review #0574 </w:t>
      </w:r>
    </w:p>
    <w:p w14:paraId="4759D404" w14:textId="77777777" w:rsidR="00941D93" w:rsidRPr="00000D04" w:rsidRDefault="00941D93">
      <w:pPr>
        <w:pStyle w:val="Subtitle"/>
        <w:rPr>
          <w:rFonts w:ascii="Times New Roman" w:hAnsi="Times New Roman"/>
        </w:rPr>
      </w:pPr>
      <w:r w:rsidRPr="00000D04">
        <w:rPr>
          <w:rFonts w:ascii="Times New Roman" w:hAnsi="Times New Roman"/>
        </w:rPr>
        <w:t>Version &lt;1.0&gt;</w:t>
      </w:r>
    </w:p>
    <w:p w14:paraId="5C27671B" w14:textId="77777777" w:rsidR="00941D93" w:rsidRPr="00000D04" w:rsidRDefault="009069AE">
      <w:pPr>
        <w:pStyle w:val="Subtitle"/>
        <w:rPr>
          <w:rFonts w:ascii="Times New Roman" w:hAnsi="Times New Roman"/>
          <w:color w:val="000000"/>
        </w:rPr>
      </w:pPr>
      <w:r w:rsidRPr="00000D04">
        <w:rPr>
          <w:rFonts w:ascii="Times New Roman" w:hAnsi="Times New Roman"/>
        </w:rPr>
        <w:t>&lt;date&gt;</w:t>
      </w:r>
    </w:p>
    <w:p w14:paraId="6EAB65DA" w14:textId="77777777" w:rsidR="00941D93" w:rsidRPr="00000D04" w:rsidRDefault="00941D93">
      <w:pPr>
        <w:pStyle w:val="DocControlHeading"/>
        <w:sectPr w:rsidR="00941D93" w:rsidRPr="00000D04">
          <w:headerReference w:type="default" r:id="rId8"/>
          <w:footerReference w:type="default" r:id="rId9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p w14:paraId="406F3D61" w14:textId="77777777" w:rsidR="00941D93" w:rsidRPr="00000D04" w:rsidRDefault="00941D93">
      <w:pPr>
        <w:pStyle w:val="DocControlHeading"/>
      </w:pPr>
      <w:bookmarkStart w:id="3" w:name="_Toc32998553"/>
      <w:r w:rsidRPr="00000D04">
        <w:lastRenderedPageBreak/>
        <w:t>Document Control</w:t>
      </w:r>
      <w:bookmarkEnd w:id="0"/>
      <w:bookmarkEnd w:id="1"/>
      <w:bookmarkEnd w:id="2"/>
      <w:bookmarkEnd w:id="3"/>
    </w:p>
    <w:p w14:paraId="06927C59" w14:textId="77777777" w:rsidR="00941D93" w:rsidRPr="00000D04" w:rsidRDefault="00941D93">
      <w:pPr>
        <w:pStyle w:val="DocControlHeading2"/>
      </w:pPr>
      <w:bookmarkStart w:id="4" w:name="_Toc461626764"/>
      <w:bookmarkStart w:id="5" w:name="_Toc461628994"/>
      <w:bookmarkStart w:id="6" w:name="_Toc461632036"/>
      <w:bookmarkStart w:id="7" w:name="_Toc32998554"/>
      <w:r w:rsidRPr="00000D04">
        <w:t>Approval</w:t>
      </w:r>
      <w:bookmarkEnd w:id="4"/>
      <w:bookmarkEnd w:id="5"/>
      <w:bookmarkEnd w:id="6"/>
      <w:bookmarkEnd w:id="7"/>
    </w:p>
    <w:p w14:paraId="3CB90819" w14:textId="77777777" w:rsidR="00941D93" w:rsidRPr="00000D04" w:rsidRDefault="00941D93">
      <w:pPr>
        <w:pStyle w:val="Paragraph"/>
      </w:pPr>
      <w:r w:rsidRPr="00000D04">
        <w:t>The Guidance Team and the customer shall approve this document.</w:t>
      </w:r>
    </w:p>
    <w:p w14:paraId="21786F8A" w14:textId="77777777" w:rsidR="00941D93" w:rsidRPr="00000D04" w:rsidRDefault="00941D93">
      <w:pPr>
        <w:pStyle w:val="DocControlHeading2"/>
      </w:pPr>
      <w:bookmarkStart w:id="8" w:name="_Toc461626765"/>
      <w:bookmarkStart w:id="9" w:name="_Toc461628995"/>
      <w:bookmarkStart w:id="10" w:name="_Toc461632037"/>
      <w:bookmarkStart w:id="11" w:name="_Toc32998555"/>
      <w:r w:rsidRPr="00000D04">
        <w:t>Document Change Control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941D93" w:rsidRPr="00000D04" w14:paraId="779B712A" w14:textId="77777777">
        <w:tc>
          <w:tcPr>
            <w:tcW w:w="4428" w:type="dxa"/>
          </w:tcPr>
          <w:p w14:paraId="245BCD69" w14:textId="77777777" w:rsidR="00941D93" w:rsidRPr="00000D04" w:rsidRDefault="00941D93">
            <w:pPr>
              <w:jc w:val="right"/>
            </w:pPr>
            <w:r w:rsidRPr="00000D04">
              <w:t>Initial Release:</w:t>
            </w:r>
          </w:p>
        </w:tc>
        <w:tc>
          <w:tcPr>
            <w:tcW w:w="4428" w:type="dxa"/>
          </w:tcPr>
          <w:p w14:paraId="70E40B89" w14:textId="77777777" w:rsidR="00941D93" w:rsidRPr="00000D04" w:rsidRDefault="00581CC9">
            <w:r w:rsidRPr="00000D04">
              <w:t>1.0</w:t>
            </w:r>
          </w:p>
        </w:tc>
      </w:tr>
      <w:tr w:rsidR="00941D93" w:rsidRPr="00000D04" w14:paraId="59281B54" w14:textId="77777777">
        <w:tc>
          <w:tcPr>
            <w:tcW w:w="4428" w:type="dxa"/>
          </w:tcPr>
          <w:p w14:paraId="215155C4" w14:textId="77777777" w:rsidR="00941D93" w:rsidRPr="00000D04" w:rsidRDefault="00941D93">
            <w:pPr>
              <w:jc w:val="right"/>
            </w:pPr>
            <w:r w:rsidRPr="00000D04">
              <w:t>Current Release:</w:t>
            </w:r>
          </w:p>
        </w:tc>
        <w:tc>
          <w:tcPr>
            <w:tcW w:w="4428" w:type="dxa"/>
          </w:tcPr>
          <w:p w14:paraId="4853FD45" w14:textId="77777777" w:rsidR="00941D93" w:rsidRPr="00000D04" w:rsidRDefault="00C12F6D">
            <w:r>
              <w:t>TBD</w:t>
            </w:r>
          </w:p>
        </w:tc>
      </w:tr>
      <w:tr w:rsidR="00941D93" w:rsidRPr="00000D04" w14:paraId="6114F0FB" w14:textId="77777777">
        <w:tc>
          <w:tcPr>
            <w:tcW w:w="4428" w:type="dxa"/>
          </w:tcPr>
          <w:p w14:paraId="72AD487E" w14:textId="77777777" w:rsidR="00941D93" w:rsidRPr="00000D04" w:rsidRDefault="00941D93">
            <w:pPr>
              <w:jc w:val="right"/>
            </w:pPr>
            <w:r w:rsidRPr="00000D04">
              <w:t>Indicator of Last Page in Document:</w:t>
            </w:r>
          </w:p>
        </w:tc>
        <w:tc>
          <w:tcPr>
            <w:tcW w:w="4428" w:type="dxa"/>
          </w:tcPr>
          <w:p w14:paraId="7CC307F3" w14:textId="77777777" w:rsidR="00941D93" w:rsidRPr="00000D04" w:rsidRDefault="00941D93"/>
        </w:tc>
      </w:tr>
      <w:tr w:rsidR="00941D93" w:rsidRPr="00000D04" w14:paraId="5C22BCE0" w14:textId="77777777">
        <w:tc>
          <w:tcPr>
            <w:tcW w:w="4428" w:type="dxa"/>
          </w:tcPr>
          <w:p w14:paraId="7B6DC930" w14:textId="77777777" w:rsidR="00941D93" w:rsidRPr="00000D04" w:rsidRDefault="00941D93">
            <w:pPr>
              <w:jc w:val="right"/>
            </w:pPr>
            <w:r w:rsidRPr="00000D04">
              <w:t>Date of Last Review:</w:t>
            </w:r>
          </w:p>
        </w:tc>
        <w:tc>
          <w:tcPr>
            <w:tcW w:w="4428" w:type="dxa"/>
          </w:tcPr>
          <w:p w14:paraId="3DCC27E1" w14:textId="77777777" w:rsidR="00941D93" w:rsidRPr="00000D04" w:rsidRDefault="00C12F6D">
            <w:r>
              <w:t>TBD</w:t>
            </w:r>
          </w:p>
        </w:tc>
      </w:tr>
      <w:tr w:rsidR="00941D93" w:rsidRPr="00000D04" w14:paraId="315BCB4E" w14:textId="77777777">
        <w:tc>
          <w:tcPr>
            <w:tcW w:w="4428" w:type="dxa"/>
          </w:tcPr>
          <w:p w14:paraId="3BB4CAEC" w14:textId="77777777" w:rsidR="00941D93" w:rsidRPr="00000D04" w:rsidRDefault="00941D93">
            <w:pPr>
              <w:jc w:val="right"/>
            </w:pPr>
            <w:r w:rsidRPr="00000D04">
              <w:t>Date of Next Review:</w:t>
            </w:r>
          </w:p>
        </w:tc>
        <w:tc>
          <w:tcPr>
            <w:tcW w:w="4428" w:type="dxa"/>
          </w:tcPr>
          <w:p w14:paraId="21D988A4" w14:textId="77777777" w:rsidR="00941D93" w:rsidRPr="00000D04" w:rsidRDefault="00C12F6D">
            <w:r>
              <w:t>TBD</w:t>
            </w:r>
          </w:p>
        </w:tc>
      </w:tr>
      <w:tr w:rsidR="00941D93" w:rsidRPr="00000D04" w14:paraId="39A6B351" w14:textId="77777777">
        <w:tc>
          <w:tcPr>
            <w:tcW w:w="4428" w:type="dxa"/>
          </w:tcPr>
          <w:p w14:paraId="29932D01" w14:textId="77777777" w:rsidR="00941D93" w:rsidRPr="00000D04" w:rsidRDefault="00941D93">
            <w:pPr>
              <w:jc w:val="right"/>
            </w:pPr>
            <w:r w:rsidRPr="00000D04">
              <w:t>Target Date for Next Update:</w:t>
            </w:r>
          </w:p>
        </w:tc>
        <w:tc>
          <w:tcPr>
            <w:tcW w:w="4428" w:type="dxa"/>
          </w:tcPr>
          <w:p w14:paraId="0E3245A6" w14:textId="77777777" w:rsidR="00941D93" w:rsidRPr="00000D04" w:rsidRDefault="00C12F6D">
            <w:r>
              <w:t>TBD</w:t>
            </w:r>
          </w:p>
        </w:tc>
      </w:tr>
    </w:tbl>
    <w:p w14:paraId="4B3A053D" w14:textId="77777777" w:rsidR="00941D93" w:rsidRPr="00000D04" w:rsidRDefault="00941D93">
      <w:pPr>
        <w:pStyle w:val="DocControlHeading2"/>
      </w:pPr>
      <w:bookmarkStart w:id="12" w:name="_Toc461626766"/>
      <w:bookmarkStart w:id="13" w:name="_Toc461628996"/>
      <w:bookmarkStart w:id="14" w:name="_Toc461632038"/>
      <w:bookmarkStart w:id="15" w:name="_Toc32998556"/>
      <w:r w:rsidRPr="00000D04">
        <w:t>Distribution List</w:t>
      </w:r>
      <w:bookmarkEnd w:id="12"/>
      <w:bookmarkEnd w:id="13"/>
      <w:bookmarkEnd w:id="14"/>
      <w:bookmarkEnd w:id="15"/>
    </w:p>
    <w:p w14:paraId="0BE7D4B2" w14:textId="77777777" w:rsidR="00941D93" w:rsidRPr="00000D04" w:rsidRDefault="00941D93">
      <w:pPr>
        <w:pStyle w:val="Paragraph"/>
      </w:pPr>
      <w:r w:rsidRPr="00000D04">
        <w:t>This following list of people shall receive a copy of this document every time a new version of this document becomes available:</w:t>
      </w:r>
    </w:p>
    <w:p w14:paraId="57D77AD8" w14:textId="77777777" w:rsidR="00941D93" w:rsidRPr="00000D04" w:rsidRDefault="00941D93">
      <w:pPr>
        <w:ind w:left="2160"/>
      </w:pPr>
      <w:r w:rsidRPr="00000D04">
        <w:t>Guidance Team Members:</w:t>
      </w:r>
    </w:p>
    <w:p w14:paraId="00908392" w14:textId="77777777" w:rsidR="00581CC9" w:rsidRPr="00000D04" w:rsidRDefault="00581CC9">
      <w:pPr>
        <w:ind w:left="2160"/>
      </w:pPr>
      <w:r w:rsidRPr="00000D04">
        <w:t>Dr. Roach</w:t>
      </w:r>
    </w:p>
    <w:p w14:paraId="43141603" w14:textId="77777777" w:rsidR="00941D93" w:rsidRPr="00000D04" w:rsidRDefault="00941D93">
      <w:pPr>
        <w:ind w:left="2160"/>
      </w:pPr>
    </w:p>
    <w:p w14:paraId="749D3DBD" w14:textId="77777777" w:rsidR="00941D93" w:rsidRPr="00000D04" w:rsidRDefault="00941D93">
      <w:pPr>
        <w:ind w:left="1440" w:firstLine="720"/>
      </w:pPr>
      <w:r w:rsidRPr="00000D04">
        <w:t>Customer:</w:t>
      </w:r>
      <w:r w:rsidR="00581CC9" w:rsidRPr="00000D04">
        <w:t xml:space="preserve"> </w:t>
      </w:r>
    </w:p>
    <w:p w14:paraId="4F56805C" w14:textId="77777777" w:rsidR="00941D93" w:rsidRPr="00000D04" w:rsidRDefault="00941D93">
      <w:pPr>
        <w:ind w:left="1440" w:firstLine="720"/>
      </w:pPr>
    </w:p>
    <w:p w14:paraId="44871746" w14:textId="77777777" w:rsidR="00941D93" w:rsidRPr="00000D04" w:rsidRDefault="00941D93">
      <w:pPr>
        <w:ind w:left="1440" w:firstLine="720"/>
      </w:pPr>
      <w:r w:rsidRPr="00000D04">
        <w:t>Software Team Members:</w:t>
      </w:r>
    </w:p>
    <w:p w14:paraId="0D94A7B5" w14:textId="77777777" w:rsidR="00941D93" w:rsidRPr="00000D04" w:rsidRDefault="00941D93" w:rsidP="00C97BDB">
      <w:pPr>
        <w:pStyle w:val="DocControlHeading2"/>
        <w:tabs>
          <w:tab w:val="left" w:pos="8030"/>
        </w:tabs>
      </w:pPr>
      <w:bookmarkStart w:id="16" w:name="_Toc461626767"/>
      <w:bookmarkStart w:id="17" w:name="_Toc461628997"/>
      <w:bookmarkStart w:id="18" w:name="_Toc461632039"/>
      <w:bookmarkStart w:id="19" w:name="_Toc32998557"/>
      <w:r w:rsidRPr="00000D04">
        <w:t>Change Summary</w:t>
      </w:r>
      <w:bookmarkEnd w:id="16"/>
      <w:bookmarkEnd w:id="17"/>
      <w:bookmarkEnd w:id="18"/>
      <w:bookmarkEnd w:id="19"/>
      <w:r w:rsidR="00C97BDB">
        <w:tab/>
      </w:r>
    </w:p>
    <w:p w14:paraId="1AF284FA" w14:textId="77777777" w:rsidR="00941D93" w:rsidRPr="00000D04" w:rsidRDefault="00941D93">
      <w:pPr>
        <w:pStyle w:val="Paragraph"/>
      </w:pPr>
      <w:r w:rsidRPr="00000D04">
        <w:t>The following table details changes made between versions of this document</w:t>
      </w:r>
    </w:p>
    <w:p w14:paraId="64E42377" w14:textId="77777777" w:rsidR="00941D93" w:rsidRPr="00000D04" w:rsidRDefault="00941D9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941D93" w:rsidRPr="00000D04" w14:paraId="3203D9E9" w14:textId="77777777">
        <w:tc>
          <w:tcPr>
            <w:tcW w:w="1764" w:type="dxa"/>
          </w:tcPr>
          <w:p w14:paraId="1F31725C" w14:textId="77777777" w:rsidR="00941D93" w:rsidRPr="00000D04" w:rsidRDefault="00941D93">
            <w:pPr>
              <w:jc w:val="center"/>
            </w:pPr>
            <w:r w:rsidRPr="00000D04">
              <w:t>Version</w:t>
            </w:r>
          </w:p>
        </w:tc>
        <w:tc>
          <w:tcPr>
            <w:tcW w:w="1170" w:type="dxa"/>
          </w:tcPr>
          <w:p w14:paraId="46FCFD00" w14:textId="77777777" w:rsidR="00941D93" w:rsidRPr="00000D04" w:rsidRDefault="00941D93">
            <w:pPr>
              <w:jc w:val="center"/>
            </w:pPr>
            <w:r w:rsidRPr="00000D04">
              <w:t>Date</w:t>
            </w:r>
          </w:p>
        </w:tc>
        <w:tc>
          <w:tcPr>
            <w:tcW w:w="1800" w:type="dxa"/>
          </w:tcPr>
          <w:p w14:paraId="7282D113" w14:textId="77777777" w:rsidR="00941D93" w:rsidRPr="00000D04" w:rsidRDefault="00941D93">
            <w:pPr>
              <w:jc w:val="center"/>
            </w:pPr>
            <w:r w:rsidRPr="00000D04">
              <w:t>Modifier</w:t>
            </w:r>
          </w:p>
        </w:tc>
        <w:tc>
          <w:tcPr>
            <w:tcW w:w="3978" w:type="dxa"/>
          </w:tcPr>
          <w:p w14:paraId="1F9BAB35" w14:textId="77777777" w:rsidR="00941D93" w:rsidRPr="00000D04" w:rsidRDefault="00941D93">
            <w:pPr>
              <w:jc w:val="center"/>
            </w:pPr>
            <w:r w:rsidRPr="00000D04">
              <w:t>Description</w:t>
            </w:r>
          </w:p>
        </w:tc>
      </w:tr>
      <w:tr w:rsidR="00941D93" w:rsidRPr="00000D04" w14:paraId="28ECD96F" w14:textId="77777777">
        <w:tc>
          <w:tcPr>
            <w:tcW w:w="1764" w:type="dxa"/>
          </w:tcPr>
          <w:p w14:paraId="58CB8853" w14:textId="77777777" w:rsidR="00941D93" w:rsidRPr="00000D04" w:rsidRDefault="00581CC9">
            <w:pPr>
              <w:jc w:val="center"/>
            </w:pPr>
            <w:r w:rsidRPr="00000D04">
              <w:t>1.0</w:t>
            </w:r>
          </w:p>
        </w:tc>
        <w:tc>
          <w:tcPr>
            <w:tcW w:w="1170" w:type="dxa"/>
          </w:tcPr>
          <w:p w14:paraId="1339B956" w14:textId="77777777" w:rsidR="00941D93" w:rsidRPr="00000D04" w:rsidRDefault="00581CC9">
            <w:pPr>
              <w:jc w:val="center"/>
            </w:pPr>
            <w:r w:rsidRPr="00000D04">
              <w:t>02/1</w:t>
            </w:r>
            <w:r w:rsidR="00DD2F26">
              <w:t>5</w:t>
            </w:r>
            <w:r w:rsidRPr="00000D04">
              <w:t>/2020</w:t>
            </w:r>
          </w:p>
        </w:tc>
        <w:tc>
          <w:tcPr>
            <w:tcW w:w="1800" w:type="dxa"/>
          </w:tcPr>
          <w:p w14:paraId="2887E246" w14:textId="77777777" w:rsidR="00941D93" w:rsidRPr="00000D04" w:rsidRDefault="00941D93">
            <w:pPr>
              <w:jc w:val="center"/>
            </w:pPr>
          </w:p>
        </w:tc>
        <w:tc>
          <w:tcPr>
            <w:tcW w:w="3978" w:type="dxa"/>
          </w:tcPr>
          <w:p w14:paraId="00005C98" w14:textId="77777777" w:rsidR="00941D93" w:rsidRPr="00000D04" w:rsidRDefault="00941D93">
            <w:pPr>
              <w:pStyle w:val="TableText"/>
              <w:widowControl/>
              <w:spacing w:before="0" w:after="0"/>
            </w:pPr>
          </w:p>
        </w:tc>
      </w:tr>
      <w:tr w:rsidR="00941D93" w:rsidRPr="00000D04" w14:paraId="0939A2D1" w14:textId="77777777">
        <w:tc>
          <w:tcPr>
            <w:tcW w:w="1764" w:type="dxa"/>
          </w:tcPr>
          <w:p w14:paraId="215E433B" w14:textId="77777777" w:rsidR="00941D93" w:rsidRPr="00000D04" w:rsidRDefault="00941D93"/>
        </w:tc>
        <w:tc>
          <w:tcPr>
            <w:tcW w:w="1170" w:type="dxa"/>
          </w:tcPr>
          <w:p w14:paraId="3845EFC6" w14:textId="77777777" w:rsidR="00941D93" w:rsidRPr="00000D04" w:rsidRDefault="00941D93"/>
        </w:tc>
        <w:tc>
          <w:tcPr>
            <w:tcW w:w="1800" w:type="dxa"/>
          </w:tcPr>
          <w:p w14:paraId="6E0C4163" w14:textId="77777777" w:rsidR="00941D93" w:rsidRPr="00000D04" w:rsidRDefault="00941D93"/>
        </w:tc>
        <w:tc>
          <w:tcPr>
            <w:tcW w:w="3978" w:type="dxa"/>
          </w:tcPr>
          <w:p w14:paraId="67357796" w14:textId="77777777" w:rsidR="00941D93" w:rsidRPr="00000D04" w:rsidRDefault="00941D93"/>
        </w:tc>
      </w:tr>
      <w:tr w:rsidR="00941D93" w:rsidRPr="00000D04" w14:paraId="38FC7ED1" w14:textId="77777777">
        <w:tc>
          <w:tcPr>
            <w:tcW w:w="1764" w:type="dxa"/>
          </w:tcPr>
          <w:p w14:paraId="0327DFEE" w14:textId="77777777" w:rsidR="00941D93" w:rsidRPr="00000D04" w:rsidRDefault="00941D93"/>
        </w:tc>
        <w:tc>
          <w:tcPr>
            <w:tcW w:w="1170" w:type="dxa"/>
          </w:tcPr>
          <w:p w14:paraId="2BC66330" w14:textId="77777777" w:rsidR="00941D93" w:rsidRPr="00000D04" w:rsidRDefault="00941D93"/>
        </w:tc>
        <w:tc>
          <w:tcPr>
            <w:tcW w:w="1800" w:type="dxa"/>
          </w:tcPr>
          <w:p w14:paraId="74D7E4FB" w14:textId="77777777" w:rsidR="00941D93" w:rsidRPr="00000D04" w:rsidRDefault="00941D93"/>
        </w:tc>
        <w:tc>
          <w:tcPr>
            <w:tcW w:w="3978" w:type="dxa"/>
          </w:tcPr>
          <w:p w14:paraId="19785909" w14:textId="77777777" w:rsidR="00941D93" w:rsidRPr="00000D04" w:rsidRDefault="00941D93"/>
        </w:tc>
      </w:tr>
    </w:tbl>
    <w:p w14:paraId="4999FBE1" w14:textId="77777777" w:rsidR="00941D93" w:rsidRPr="00000D04" w:rsidRDefault="00941D93">
      <w:pPr>
        <w:ind w:left="144"/>
      </w:pPr>
    </w:p>
    <w:p w14:paraId="3360CC6B" w14:textId="77777777" w:rsidR="00941D93" w:rsidRPr="00000D04" w:rsidRDefault="00941D93">
      <w:pPr>
        <w:ind w:left="144"/>
      </w:pPr>
    </w:p>
    <w:p w14:paraId="238EEB02" w14:textId="77777777" w:rsidR="00941D93" w:rsidRPr="00000D04" w:rsidRDefault="00941D93">
      <w:pPr>
        <w:ind w:left="144"/>
      </w:pPr>
    </w:p>
    <w:p w14:paraId="3CDA5FCD" w14:textId="77777777" w:rsidR="00941D93" w:rsidRPr="00000D04" w:rsidRDefault="00941D93">
      <w:pPr>
        <w:ind w:left="144"/>
      </w:pPr>
    </w:p>
    <w:p w14:paraId="209A1E88" w14:textId="77777777" w:rsidR="00941D93" w:rsidRPr="00000D04" w:rsidRDefault="00941D93">
      <w:pPr>
        <w:pStyle w:val="Paragraph"/>
      </w:pPr>
      <w:r w:rsidRPr="00000D04">
        <w:t>Note: The template presented in this document was taken from:</w:t>
      </w:r>
    </w:p>
    <w:p w14:paraId="5391FFD4" w14:textId="77777777" w:rsidR="00941D93" w:rsidRPr="00000D04" w:rsidRDefault="00941D93">
      <w:pPr>
        <w:pStyle w:val="Paragraph"/>
      </w:pPr>
      <w:r w:rsidRPr="00000D04">
        <w:t xml:space="preserve">Donaldson, S., and S. Siegel, </w:t>
      </w:r>
      <w:r w:rsidRPr="00000D04">
        <w:rPr>
          <w:i/>
          <w:iCs/>
        </w:rPr>
        <w:t>Successful Software Development</w:t>
      </w:r>
      <w:r w:rsidRPr="00000D04">
        <w:t>. Upper Saddle River, NJ: Prentice Hall, 2001, pp. 321-323.</w:t>
      </w:r>
    </w:p>
    <w:p w14:paraId="2310393D" w14:textId="77777777" w:rsidR="00E47986" w:rsidRPr="00000D04" w:rsidRDefault="00E47986">
      <w:pPr>
        <w:pStyle w:val="Paragraph"/>
      </w:pPr>
    </w:p>
    <w:p w14:paraId="4070AF1A" w14:textId="77777777" w:rsidR="00E47986" w:rsidRPr="00000D04" w:rsidRDefault="00E47986" w:rsidP="00E47986">
      <w:pPr>
        <w:pStyle w:val="Paragraph"/>
      </w:pPr>
      <w:r w:rsidRPr="00000D04">
        <w:t xml:space="preserve">Note: The template presented in this document was taken from: Donaldson, S., and S. Siegel, </w:t>
      </w:r>
      <w:r w:rsidRPr="00000D04">
        <w:rPr>
          <w:i/>
          <w:iCs/>
        </w:rPr>
        <w:t>Successful Software Development</w:t>
      </w:r>
      <w:r w:rsidRPr="00000D04">
        <w:t>. Upper Saddle River, NJ: Prentice Hall, 2001, pp. 321-323 and modified by Humberto Mendoza and Steve Roach.</w:t>
      </w:r>
    </w:p>
    <w:p w14:paraId="3DFA5F66" w14:textId="77777777" w:rsidR="00941D93" w:rsidRPr="00000D04" w:rsidRDefault="00941D93">
      <w:pPr>
        <w:pStyle w:val="Paragraph"/>
      </w:pPr>
    </w:p>
    <w:p w14:paraId="492A958F" w14:textId="77777777" w:rsidR="00941D93" w:rsidRPr="00000D04" w:rsidRDefault="00941D93">
      <w:pPr>
        <w:pStyle w:val="Paragraph"/>
      </w:pPr>
      <w:r w:rsidRPr="00000D04">
        <w:t>Supplementary information is from:</w:t>
      </w:r>
    </w:p>
    <w:p w14:paraId="01B8700F" w14:textId="77777777" w:rsidR="00941D93" w:rsidRPr="00000D04" w:rsidRDefault="00941D93">
      <w:pPr>
        <w:pStyle w:val="Paragraph"/>
      </w:pPr>
      <w:r w:rsidRPr="00000D04">
        <w:t xml:space="preserve">Pfleeger, S.  </w:t>
      </w:r>
      <w:r w:rsidRPr="00000D04">
        <w:rPr>
          <w:i/>
          <w:iCs/>
        </w:rPr>
        <w:t>Software Engineering, Theory and Practice</w:t>
      </w:r>
      <w:r w:rsidRPr="00000D04">
        <w:t xml:space="preserve">.  Upper Saddle River, NJ: Prentice Hall, 1998, p. 365.  </w:t>
      </w:r>
    </w:p>
    <w:p w14:paraId="1BAFB283" w14:textId="77777777" w:rsidR="00941D93" w:rsidRPr="00000D04" w:rsidRDefault="00941D93">
      <w:pPr>
        <w:pStyle w:val="Paragraph"/>
      </w:pPr>
      <w:r w:rsidRPr="00000D04">
        <w:br w:type="column"/>
      </w:r>
    </w:p>
    <w:p w14:paraId="3E6014DF" w14:textId="77777777" w:rsidR="00941D93" w:rsidRPr="00000D04" w:rsidRDefault="00941D93">
      <w:pPr>
        <w:ind w:left="144"/>
      </w:pPr>
    </w:p>
    <w:p w14:paraId="070D9238" w14:textId="77777777" w:rsidR="00941D93" w:rsidRPr="00000D04" w:rsidRDefault="00941D93">
      <w:pPr>
        <w:pStyle w:val="TOC2"/>
        <w:rPr>
          <w:sz w:val="28"/>
        </w:rPr>
      </w:pPr>
      <w:r w:rsidRPr="00000D04">
        <w:rPr>
          <w:sz w:val="28"/>
        </w:rPr>
        <w:t>Table of Contents</w:t>
      </w:r>
    </w:p>
    <w:p w14:paraId="17A73A88" w14:textId="7C45DCD7" w:rsidR="00CD3F2C" w:rsidRDefault="00941D9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000D04">
        <w:rPr>
          <w:sz w:val="28"/>
        </w:rPr>
        <w:fldChar w:fldCharType="begin"/>
      </w:r>
      <w:r w:rsidRPr="00000D04">
        <w:rPr>
          <w:sz w:val="28"/>
        </w:rPr>
        <w:instrText xml:space="preserve"> TOC \o "1-3" \h \z </w:instrText>
      </w:r>
      <w:r w:rsidRPr="00000D04">
        <w:rPr>
          <w:sz w:val="28"/>
        </w:rPr>
        <w:fldChar w:fldCharType="separate"/>
      </w:r>
      <w:hyperlink w:anchor="_Toc32998553" w:history="1">
        <w:r w:rsidR="00CD3F2C" w:rsidRPr="0020256E">
          <w:rPr>
            <w:rStyle w:val="Hyperlink"/>
            <w:noProof/>
          </w:rPr>
          <w:t>Document Control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_Toc32998553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ii</w:t>
        </w:r>
        <w:r w:rsidR="00CD3F2C">
          <w:rPr>
            <w:noProof/>
            <w:webHidden/>
          </w:rPr>
          <w:fldChar w:fldCharType="end"/>
        </w:r>
      </w:hyperlink>
    </w:p>
    <w:p w14:paraId="057D3FC3" w14:textId="7191F870" w:rsidR="00CD3F2C" w:rsidRDefault="003F1BC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54" w:history="1">
        <w:r w:rsidR="00CD3F2C" w:rsidRPr="0020256E">
          <w:rPr>
            <w:rStyle w:val="Hyperlink"/>
            <w:noProof/>
          </w:rPr>
          <w:t>Approval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_Toc32998554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ii</w:t>
        </w:r>
        <w:r w:rsidR="00CD3F2C">
          <w:rPr>
            <w:noProof/>
            <w:webHidden/>
          </w:rPr>
          <w:fldChar w:fldCharType="end"/>
        </w:r>
      </w:hyperlink>
    </w:p>
    <w:p w14:paraId="3103D2D7" w14:textId="1E04D778" w:rsidR="00CD3F2C" w:rsidRDefault="003F1BC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55" w:history="1">
        <w:r w:rsidR="00CD3F2C" w:rsidRPr="0020256E">
          <w:rPr>
            <w:rStyle w:val="Hyperlink"/>
            <w:noProof/>
          </w:rPr>
          <w:t>Document Change Control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_Toc32998555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ii</w:t>
        </w:r>
        <w:r w:rsidR="00CD3F2C">
          <w:rPr>
            <w:noProof/>
            <w:webHidden/>
          </w:rPr>
          <w:fldChar w:fldCharType="end"/>
        </w:r>
      </w:hyperlink>
    </w:p>
    <w:p w14:paraId="7ABC4204" w14:textId="4B54AA48" w:rsidR="00CD3F2C" w:rsidRDefault="003F1BC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56" w:history="1">
        <w:r w:rsidR="00CD3F2C" w:rsidRPr="0020256E">
          <w:rPr>
            <w:rStyle w:val="Hyperlink"/>
            <w:noProof/>
          </w:rPr>
          <w:t>Distribution List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_Toc32998556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ii</w:t>
        </w:r>
        <w:r w:rsidR="00CD3F2C">
          <w:rPr>
            <w:noProof/>
            <w:webHidden/>
          </w:rPr>
          <w:fldChar w:fldCharType="end"/>
        </w:r>
      </w:hyperlink>
    </w:p>
    <w:p w14:paraId="233D9156" w14:textId="61F241EB" w:rsidR="00CD3F2C" w:rsidRDefault="003F1BC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57" w:history="1">
        <w:r w:rsidR="00CD3F2C" w:rsidRPr="0020256E">
          <w:rPr>
            <w:rStyle w:val="Hyperlink"/>
            <w:noProof/>
          </w:rPr>
          <w:t>Change Summary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_Toc32998557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ii</w:t>
        </w:r>
        <w:r w:rsidR="00CD3F2C">
          <w:rPr>
            <w:noProof/>
            <w:webHidden/>
          </w:rPr>
          <w:fldChar w:fldCharType="end"/>
        </w:r>
      </w:hyperlink>
    </w:p>
    <w:p w14:paraId="0BFD49B7" w14:textId="4132DD94" w:rsidR="00CD3F2C" w:rsidRDefault="003F1BC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998558" w:history="1">
        <w:r w:rsidR="00CD3F2C" w:rsidRPr="0020256E">
          <w:rPr>
            <w:rStyle w:val="Hyperlink"/>
            <w:noProof/>
          </w:rPr>
          <w:t>1.</w:t>
        </w:r>
        <w:r w:rsidR="00CD3F2C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CD3F2C" w:rsidRPr="0020256E">
          <w:rPr>
            <w:rStyle w:val="Hyperlink"/>
            <w:noProof/>
          </w:rPr>
          <w:t>Review Criteria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_Toc32998558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4</w:t>
        </w:r>
        <w:r w:rsidR="00CD3F2C">
          <w:rPr>
            <w:noProof/>
            <w:webHidden/>
          </w:rPr>
          <w:fldChar w:fldCharType="end"/>
        </w:r>
      </w:hyperlink>
    </w:p>
    <w:p w14:paraId="0F01B12C" w14:textId="78F8EF28" w:rsidR="00CD3F2C" w:rsidRDefault="003F1BC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59" w:history="1">
        <w:r w:rsidR="00CD3F2C" w:rsidRPr="0020256E">
          <w:rPr>
            <w:rStyle w:val="Hyperlink"/>
            <w:noProof/>
          </w:rPr>
          <w:t>1.1.</w:t>
        </w:r>
        <w:r w:rsidR="00CD3F2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D3F2C" w:rsidRPr="0020256E">
          <w:rPr>
            <w:rStyle w:val="Hyperlink"/>
            <w:noProof/>
          </w:rPr>
          <w:t>Criteria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_Toc32998559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4</w:t>
        </w:r>
        <w:r w:rsidR="00CD3F2C">
          <w:rPr>
            <w:noProof/>
            <w:webHidden/>
          </w:rPr>
          <w:fldChar w:fldCharType="end"/>
        </w:r>
      </w:hyperlink>
    </w:p>
    <w:p w14:paraId="4EF6A798" w14:textId="7CF9A4C7" w:rsidR="00CD3F2C" w:rsidRDefault="003F1BC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998560" w:history="1">
        <w:r w:rsidR="00CD3F2C" w:rsidRPr="0020256E">
          <w:rPr>
            <w:rStyle w:val="Hyperlink"/>
            <w:noProof/>
          </w:rPr>
          <w:t>2.</w:t>
        </w:r>
        <w:r w:rsidR="00CD3F2C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CD3F2C" w:rsidRPr="0020256E">
          <w:rPr>
            <w:rStyle w:val="Hyperlink"/>
            <w:noProof/>
          </w:rPr>
          <w:t>Code Review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_Toc32998560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5</w:t>
        </w:r>
        <w:r w:rsidR="00CD3F2C">
          <w:rPr>
            <w:noProof/>
            <w:webHidden/>
          </w:rPr>
          <w:fldChar w:fldCharType="end"/>
        </w:r>
      </w:hyperlink>
    </w:p>
    <w:p w14:paraId="67885E6A" w14:textId="518231DF" w:rsidR="00CD3F2C" w:rsidRDefault="003F1BC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61" w:history="1">
        <w:r w:rsidR="00CD3F2C" w:rsidRPr="0020256E">
          <w:rPr>
            <w:rStyle w:val="Hyperlink"/>
            <w:noProof/>
          </w:rPr>
          <w:t>2.1.</w:t>
        </w:r>
        <w:r w:rsidR="00CD3F2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D3F2C" w:rsidRPr="0020256E">
          <w:rPr>
            <w:rStyle w:val="Hyperlink"/>
            <w:noProof/>
          </w:rPr>
          <w:t>Coder Comments: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_Toc32998561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5</w:t>
        </w:r>
        <w:r w:rsidR="00CD3F2C">
          <w:rPr>
            <w:noProof/>
            <w:webHidden/>
          </w:rPr>
          <w:fldChar w:fldCharType="end"/>
        </w:r>
      </w:hyperlink>
    </w:p>
    <w:p w14:paraId="759AED6F" w14:textId="772B7443" w:rsidR="00CD3F2C" w:rsidRDefault="003F1BC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62" w:history="1">
        <w:r w:rsidR="00CD3F2C" w:rsidRPr="0020256E">
          <w:rPr>
            <w:rStyle w:val="Hyperlink"/>
            <w:noProof/>
          </w:rPr>
          <w:t>2.2.</w:t>
        </w:r>
        <w:r w:rsidR="00CD3F2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D3F2C" w:rsidRPr="0020256E">
          <w:rPr>
            <w:rStyle w:val="Hyperlink"/>
            <w:noProof/>
          </w:rPr>
          <w:t>Output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_Toc32998562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5</w:t>
        </w:r>
        <w:r w:rsidR="00CD3F2C">
          <w:rPr>
            <w:noProof/>
            <w:webHidden/>
          </w:rPr>
          <w:fldChar w:fldCharType="end"/>
        </w:r>
      </w:hyperlink>
    </w:p>
    <w:p w14:paraId="5393AEDD" w14:textId="47AB0598" w:rsidR="00CD3F2C" w:rsidRDefault="003F1BC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63" w:history="1">
        <w:r w:rsidR="00CD3F2C" w:rsidRPr="0020256E">
          <w:rPr>
            <w:rStyle w:val="Hyperlink"/>
            <w:noProof/>
          </w:rPr>
          <w:t>2.3.</w:t>
        </w:r>
        <w:r w:rsidR="00CD3F2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D3F2C" w:rsidRPr="0020256E">
          <w:rPr>
            <w:rStyle w:val="Hyperlink"/>
            <w:noProof/>
          </w:rPr>
          <w:t>Error Handling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_Toc32998563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5</w:t>
        </w:r>
        <w:r w:rsidR="00CD3F2C">
          <w:rPr>
            <w:noProof/>
            <w:webHidden/>
          </w:rPr>
          <w:fldChar w:fldCharType="end"/>
        </w:r>
      </w:hyperlink>
    </w:p>
    <w:p w14:paraId="63A831B8" w14:textId="2E0FABC7" w:rsidR="00CD3F2C" w:rsidRDefault="003F1BC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64" w:history="1">
        <w:r w:rsidR="00CD3F2C" w:rsidRPr="0020256E">
          <w:rPr>
            <w:rStyle w:val="Hyperlink"/>
            <w:noProof/>
          </w:rPr>
          <w:t>2.4.</w:t>
        </w:r>
        <w:r w:rsidR="00CD3F2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D3F2C" w:rsidRPr="0020256E">
          <w:rPr>
            <w:rStyle w:val="Hyperlink"/>
            <w:noProof/>
          </w:rPr>
          <w:t>Code: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_Toc32998564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5</w:t>
        </w:r>
        <w:r w:rsidR="00CD3F2C">
          <w:rPr>
            <w:noProof/>
            <w:webHidden/>
          </w:rPr>
          <w:fldChar w:fldCharType="end"/>
        </w:r>
      </w:hyperlink>
    </w:p>
    <w:p w14:paraId="46884D17" w14:textId="5696342E" w:rsidR="00CD3F2C" w:rsidRDefault="003F1BC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998565" w:history="1">
        <w:r w:rsidR="00CD3F2C" w:rsidRPr="0020256E">
          <w:rPr>
            <w:rStyle w:val="Hyperlink"/>
            <w:noProof/>
          </w:rPr>
          <w:t>3.</w:t>
        </w:r>
        <w:r w:rsidR="00CD3F2C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CD3F2C" w:rsidRPr="0020256E">
          <w:rPr>
            <w:rStyle w:val="Hyperlink"/>
            <w:noProof/>
          </w:rPr>
          <w:t>Appendix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_Toc32998565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6</w:t>
        </w:r>
        <w:r w:rsidR="00CD3F2C">
          <w:rPr>
            <w:noProof/>
            <w:webHidden/>
          </w:rPr>
          <w:fldChar w:fldCharType="end"/>
        </w:r>
      </w:hyperlink>
    </w:p>
    <w:p w14:paraId="76023EBF" w14:textId="11B5C34C" w:rsidR="00CD3F2C" w:rsidRDefault="003F1BC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66" w:history="1">
        <w:r w:rsidR="00CD3F2C" w:rsidRPr="0020256E">
          <w:rPr>
            <w:rStyle w:val="Hyperlink"/>
            <w:noProof/>
          </w:rPr>
          <w:t>3.1.</w:t>
        </w:r>
        <w:r w:rsidR="00CD3F2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D3F2C" w:rsidRPr="0020256E">
          <w:rPr>
            <w:rStyle w:val="Hyperlink"/>
            <w:noProof/>
          </w:rPr>
          <w:t>Figure 1.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_Toc32998566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6</w:t>
        </w:r>
        <w:r w:rsidR="00CD3F2C">
          <w:rPr>
            <w:noProof/>
            <w:webHidden/>
          </w:rPr>
          <w:fldChar w:fldCharType="end"/>
        </w:r>
      </w:hyperlink>
    </w:p>
    <w:p w14:paraId="4F2E2BF5" w14:textId="1FCC9122" w:rsidR="00CD3F2C" w:rsidRDefault="003F1BC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998567" w:history="1">
        <w:r w:rsidR="00CD3F2C" w:rsidRPr="0020256E">
          <w:rPr>
            <w:rStyle w:val="Hyperlink"/>
            <w:noProof/>
          </w:rPr>
          <w:t>3.2.</w:t>
        </w:r>
        <w:r w:rsidR="00CD3F2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CD3F2C" w:rsidRPr="0020256E">
          <w:rPr>
            <w:rStyle w:val="Hyperlink"/>
            <w:noProof/>
          </w:rPr>
          <w:t>Figure 2.</w:t>
        </w:r>
        <w:r w:rsidR="00CD3F2C">
          <w:rPr>
            <w:noProof/>
            <w:webHidden/>
          </w:rPr>
          <w:tab/>
        </w:r>
        <w:r w:rsidR="00CD3F2C">
          <w:rPr>
            <w:noProof/>
            <w:webHidden/>
          </w:rPr>
          <w:fldChar w:fldCharType="begin"/>
        </w:r>
        <w:r w:rsidR="00CD3F2C">
          <w:rPr>
            <w:noProof/>
            <w:webHidden/>
          </w:rPr>
          <w:instrText xml:space="preserve"> PAGEREF _Toc32998567 \h </w:instrText>
        </w:r>
        <w:r w:rsidR="00CD3F2C">
          <w:rPr>
            <w:noProof/>
            <w:webHidden/>
          </w:rPr>
        </w:r>
        <w:r w:rsidR="00CD3F2C">
          <w:rPr>
            <w:noProof/>
            <w:webHidden/>
          </w:rPr>
          <w:fldChar w:fldCharType="separate"/>
        </w:r>
        <w:r w:rsidR="00CD3F2C">
          <w:rPr>
            <w:noProof/>
            <w:webHidden/>
          </w:rPr>
          <w:t>6</w:t>
        </w:r>
        <w:r w:rsidR="00CD3F2C">
          <w:rPr>
            <w:noProof/>
            <w:webHidden/>
          </w:rPr>
          <w:fldChar w:fldCharType="end"/>
        </w:r>
      </w:hyperlink>
    </w:p>
    <w:p w14:paraId="6DC902A4" w14:textId="7FFC932E" w:rsidR="00941D93" w:rsidRPr="00000D04" w:rsidRDefault="00941D93">
      <w:pPr>
        <w:pStyle w:val="TOC2"/>
      </w:pPr>
      <w:r w:rsidRPr="00000D04">
        <w:fldChar w:fldCharType="end"/>
      </w:r>
    </w:p>
    <w:p w14:paraId="53774BD5" w14:textId="77777777" w:rsidR="00941D93" w:rsidRPr="00000D04" w:rsidRDefault="00941D93">
      <w:pPr>
        <w:sectPr w:rsidR="00941D93" w:rsidRPr="00000D04">
          <w:headerReference w:type="default" r:id="rId10"/>
          <w:footerReference w:type="default" r:id="rId11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 w:rsidRPr="00000D04">
        <w:t xml:space="preserve"> </w:t>
      </w:r>
    </w:p>
    <w:p w14:paraId="22A506C5" w14:textId="77777777" w:rsidR="00941D93" w:rsidRPr="00000D04" w:rsidRDefault="00581CC9">
      <w:pPr>
        <w:pStyle w:val="Heading1"/>
      </w:pPr>
      <w:bookmarkStart w:id="20" w:name="_Toc32998558"/>
      <w:r w:rsidRPr="00000D04">
        <w:lastRenderedPageBreak/>
        <w:t>Review Criteria</w:t>
      </w:r>
      <w:bookmarkEnd w:id="20"/>
    </w:p>
    <w:p w14:paraId="3001659F" w14:textId="77777777" w:rsidR="00941D93" w:rsidRPr="00000D04" w:rsidRDefault="00941D93"/>
    <w:p w14:paraId="40A44520" w14:textId="77777777" w:rsidR="00941D93" w:rsidRPr="00000D04" w:rsidRDefault="00941D93">
      <w:pPr>
        <w:pStyle w:val="Paragraph"/>
      </w:pPr>
    </w:p>
    <w:p w14:paraId="78FCB796" w14:textId="77777777" w:rsidR="00581CC9" w:rsidRPr="00000D04" w:rsidRDefault="00581CC9" w:rsidP="00581CC9">
      <w:pPr>
        <w:pStyle w:val="Paragraph"/>
      </w:pPr>
      <w:r w:rsidRPr="00000D04">
        <w:t xml:space="preserve">This section gives information regarding the review criteria of the </w:t>
      </w:r>
      <w:r w:rsidR="00C12F6D">
        <w:t>code</w:t>
      </w:r>
      <w:r w:rsidRPr="00000D04">
        <w:t xml:space="preserve"> to be evaluated.</w:t>
      </w:r>
    </w:p>
    <w:p w14:paraId="121BE2F7" w14:textId="3EBDBBC4" w:rsidR="00941D93" w:rsidRPr="00000D04" w:rsidRDefault="00CC5E9D">
      <w:pPr>
        <w:pStyle w:val="Heading2"/>
      </w:pPr>
      <w:bookmarkStart w:id="21" w:name="_Toc32998559"/>
      <w:r>
        <w:t xml:space="preserve">Good </w:t>
      </w:r>
      <w:r w:rsidR="00581CC9" w:rsidRPr="00000D04">
        <w:t>Criteria</w:t>
      </w:r>
      <w:bookmarkEnd w:id="21"/>
    </w:p>
    <w:p w14:paraId="52DEDFBE" w14:textId="77777777" w:rsidR="00941D93" w:rsidRPr="00000D04" w:rsidRDefault="00941D93"/>
    <w:p w14:paraId="4B3A56D6" w14:textId="24D3DA8D" w:rsidR="00581CC9" w:rsidRPr="00CC5E9D" w:rsidRDefault="00591946" w:rsidP="00CC5E9D">
      <w:pPr>
        <w:ind w:left="360"/>
        <w:rPr>
          <w:color w:val="000000"/>
          <w:spacing w:val="9"/>
        </w:rPr>
      </w:pPr>
      <w:r w:rsidRPr="00CC5E9D">
        <w:rPr>
          <w:bCs/>
          <w:color w:val="000000"/>
          <w:spacing w:val="9"/>
          <w:bdr w:val="none" w:sz="0" w:space="0" w:color="auto" w:frame="1"/>
        </w:rPr>
        <w:t xml:space="preserve">Code </w:t>
      </w:r>
      <w:r w:rsidR="00C12F6D" w:rsidRPr="00CC5E9D">
        <w:rPr>
          <w:bCs/>
          <w:color w:val="000000"/>
          <w:spacing w:val="9"/>
          <w:bdr w:val="none" w:sz="0" w:space="0" w:color="auto" w:frame="1"/>
        </w:rPr>
        <w:t>Comments</w:t>
      </w:r>
      <w:r w:rsidR="00581CC9" w:rsidRPr="00CC5E9D">
        <w:rPr>
          <w:bCs/>
          <w:color w:val="000000"/>
          <w:spacing w:val="9"/>
          <w:bdr w:val="none" w:sz="0" w:space="0" w:color="auto" w:frame="1"/>
        </w:rPr>
        <w:t>:</w:t>
      </w:r>
    </w:p>
    <w:p w14:paraId="2D6CA38E" w14:textId="3434A828" w:rsidR="009F768F" w:rsidRPr="00CC5E9D" w:rsidRDefault="00C12F6D" w:rsidP="00CC5E9D">
      <w:pPr>
        <w:ind w:left="360"/>
        <w:rPr>
          <w:color w:val="000000"/>
          <w:spacing w:val="9"/>
        </w:rPr>
      </w:pPr>
      <w:r w:rsidRPr="00CC5E9D">
        <w:rPr>
          <w:color w:val="000000"/>
          <w:spacing w:val="9"/>
        </w:rPr>
        <w:t>Output</w:t>
      </w:r>
    </w:p>
    <w:p w14:paraId="74F0393E" w14:textId="204DBA67" w:rsidR="00591946" w:rsidRPr="00CC5E9D" w:rsidRDefault="00591946" w:rsidP="00CC5E9D">
      <w:pPr>
        <w:ind w:left="360"/>
        <w:rPr>
          <w:color w:val="000000"/>
          <w:spacing w:val="9"/>
        </w:rPr>
      </w:pPr>
      <w:r w:rsidRPr="00CC5E9D">
        <w:rPr>
          <w:color w:val="000000"/>
          <w:spacing w:val="9"/>
        </w:rPr>
        <w:t xml:space="preserve">Error Handling </w:t>
      </w:r>
    </w:p>
    <w:p w14:paraId="60F4D3C3" w14:textId="6EDEBCAE" w:rsidR="00591946" w:rsidRPr="00CC5E9D" w:rsidRDefault="00591946" w:rsidP="00CC5E9D">
      <w:pPr>
        <w:ind w:left="360"/>
        <w:rPr>
          <w:color w:val="000000"/>
          <w:spacing w:val="9"/>
        </w:rPr>
      </w:pPr>
      <w:r w:rsidRPr="00CC5E9D">
        <w:rPr>
          <w:color w:val="000000"/>
          <w:spacing w:val="9"/>
        </w:rPr>
        <w:t>Code</w:t>
      </w:r>
    </w:p>
    <w:p w14:paraId="3BCB42FF" w14:textId="77777777" w:rsidR="00C12F6D" w:rsidRDefault="00C12F6D" w:rsidP="00C12F6D">
      <w:pPr>
        <w:overflowPunct/>
        <w:autoSpaceDE/>
        <w:autoSpaceDN/>
        <w:adjustRightInd/>
        <w:rPr>
          <w:color w:val="000000"/>
          <w:spacing w:val="9"/>
        </w:rPr>
      </w:pPr>
    </w:p>
    <w:p w14:paraId="7FD60441" w14:textId="77777777" w:rsidR="00C12F6D" w:rsidRDefault="00C12F6D" w:rsidP="00C12F6D">
      <w:pPr>
        <w:overflowPunct/>
        <w:autoSpaceDE/>
        <w:autoSpaceDN/>
        <w:adjustRightInd/>
        <w:rPr>
          <w:color w:val="000000"/>
          <w:spacing w:val="9"/>
        </w:rPr>
      </w:pPr>
    </w:p>
    <w:p w14:paraId="506E26BA" w14:textId="77777777" w:rsidR="00C12F6D" w:rsidRDefault="00C12F6D" w:rsidP="00C12F6D">
      <w:pPr>
        <w:overflowPunct/>
        <w:autoSpaceDE/>
        <w:autoSpaceDN/>
        <w:adjustRightInd/>
        <w:rPr>
          <w:color w:val="000000"/>
          <w:spacing w:val="9"/>
        </w:rPr>
      </w:pPr>
    </w:p>
    <w:p w14:paraId="2CD083D0" w14:textId="77777777" w:rsidR="00C12F6D" w:rsidRPr="00C12F6D" w:rsidRDefault="00C12F6D" w:rsidP="00C12F6D">
      <w:pPr>
        <w:overflowPunct/>
        <w:autoSpaceDE/>
        <w:autoSpaceDN/>
        <w:adjustRightInd/>
        <w:rPr>
          <w:color w:val="000000"/>
          <w:spacing w:val="9"/>
        </w:rPr>
      </w:pPr>
    </w:p>
    <w:p w14:paraId="565D9F06" w14:textId="77777777" w:rsidR="00581CC9" w:rsidRPr="00000D04" w:rsidRDefault="00581CC9" w:rsidP="00581CC9">
      <w:pPr>
        <w:overflowPunct/>
        <w:autoSpaceDE/>
        <w:autoSpaceDN/>
        <w:adjustRightInd/>
        <w:ind w:left="720"/>
        <w:rPr>
          <w:color w:val="000000"/>
          <w:spacing w:val="9"/>
        </w:rPr>
      </w:pPr>
    </w:p>
    <w:p w14:paraId="60AA8890" w14:textId="77777777" w:rsidR="00581CC9" w:rsidRPr="00000D04" w:rsidRDefault="00581CC9" w:rsidP="00581CC9">
      <w:pPr>
        <w:overflowPunct/>
        <w:autoSpaceDE/>
        <w:autoSpaceDN/>
        <w:adjustRightInd/>
        <w:rPr>
          <w:color w:val="000000"/>
          <w:spacing w:val="9"/>
        </w:rPr>
      </w:pPr>
    </w:p>
    <w:p w14:paraId="0945DEEC" w14:textId="77777777" w:rsidR="00581CC9" w:rsidRPr="00000D04" w:rsidRDefault="00581CC9" w:rsidP="00581CC9"/>
    <w:p w14:paraId="5885B8B5" w14:textId="77777777" w:rsidR="00581CC9" w:rsidRPr="00000D04" w:rsidRDefault="00581CC9" w:rsidP="00581CC9"/>
    <w:p w14:paraId="1D0BE1B4" w14:textId="77777777" w:rsidR="00581CC9" w:rsidRPr="00000D04" w:rsidRDefault="00581CC9" w:rsidP="00581CC9"/>
    <w:p w14:paraId="6BDE8A15" w14:textId="77777777" w:rsidR="00581CC9" w:rsidRPr="00000D04" w:rsidRDefault="00581CC9" w:rsidP="00581CC9"/>
    <w:p w14:paraId="536443B6" w14:textId="77777777" w:rsidR="00581CC9" w:rsidRPr="00000D04" w:rsidRDefault="00581CC9" w:rsidP="00581CC9">
      <w:pPr>
        <w:tabs>
          <w:tab w:val="left" w:pos="5494"/>
        </w:tabs>
      </w:pPr>
      <w:r w:rsidRPr="00000D04">
        <w:tab/>
      </w:r>
    </w:p>
    <w:p w14:paraId="48866F2A" w14:textId="77777777" w:rsidR="00581CC9" w:rsidRPr="00000D04" w:rsidRDefault="00581CC9" w:rsidP="00581CC9">
      <w:pPr>
        <w:tabs>
          <w:tab w:val="left" w:pos="5494"/>
        </w:tabs>
      </w:pPr>
    </w:p>
    <w:p w14:paraId="68637420" w14:textId="77777777" w:rsidR="00581CC9" w:rsidRPr="00000D04" w:rsidRDefault="009F768F" w:rsidP="00581CC9">
      <w:pPr>
        <w:pStyle w:val="Heading1"/>
      </w:pPr>
      <w:bookmarkStart w:id="22" w:name="_Toc32998560"/>
      <w:r>
        <w:lastRenderedPageBreak/>
        <w:t xml:space="preserve">Code </w:t>
      </w:r>
      <w:r w:rsidR="00581CC9" w:rsidRPr="00000D04">
        <w:t>Review</w:t>
      </w:r>
      <w:bookmarkEnd w:id="22"/>
    </w:p>
    <w:p w14:paraId="4A6ACF9C" w14:textId="77777777" w:rsidR="00581CC9" w:rsidRPr="00000D04" w:rsidRDefault="00581CC9" w:rsidP="00581CC9"/>
    <w:p w14:paraId="7EAB614B" w14:textId="77777777" w:rsidR="00581CC9" w:rsidRPr="00000D04" w:rsidRDefault="00581CC9" w:rsidP="00581CC9">
      <w:pPr>
        <w:pStyle w:val="Paragraph"/>
      </w:pPr>
    </w:p>
    <w:p w14:paraId="0FC08158" w14:textId="77777777" w:rsidR="00581CC9" w:rsidRPr="00000D04" w:rsidRDefault="00581CC9" w:rsidP="009F768F">
      <w:r w:rsidRPr="00000D04">
        <w:t xml:space="preserve">This section gives information regarding the review </w:t>
      </w:r>
      <w:r w:rsidR="009F768F">
        <w:t>of the findings determined as a result of the tests conducted and observations of the source code.</w:t>
      </w:r>
    </w:p>
    <w:p w14:paraId="672ED3A0" w14:textId="77777777" w:rsidR="00603E08" w:rsidRPr="00000D04" w:rsidRDefault="00427121" w:rsidP="00581CC9">
      <w:pPr>
        <w:pStyle w:val="Heading2"/>
      </w:pPr>
      <w:bookmarkStart w:id="23" w:name="_Toc32998561"/>
      <w:r>
        <w:t xml:space="preserve">Coder </w:t>
      </w:r>
      <w:r w:rsidR="009F768F">
        <w:t>Comments</w:t>
      </w:r>
      <w:r w:rsidR="00A76CFA" w:rsidRPr="00000D04">
        <w:t>:</w:t>
      </w:r>
      <w:bookmarkEnd w:id="23"/>
    </w:p>
    <w:p w14:paraId="0A7985FB" w14:textId="77777777" w:rsidR="00A76CFA" w:rsidRPr="00000D04" w:rsidRDefault="00A76CFA" w:rsidP="00A76CFA"/>
    <w:p w14:paraId="7315B463" w14:textId="77777777" w:rsidR="00D5131B" w:rsidRDefault="00A76CFA" w:rsidP="00D5131B">
      <w:r w:rsidRPr="00000D04">
        <w:t>Introduction</w:t>
      </w:r>
      <w:r w:rsidR="00427121">
        <w:t xml:space="preserve"> comments</w:t>
      </w:r>
      <w:r w:rsidRPr="00000D04">
        <w:t xml:space="preserve"> </w:t>
      </w:r>
      <w:r w:rsidR="00427121">
        <w:t>are</w:t>
      </w:r>
      <w:r w:rsidRPr="00000D04">
        <w:t xml:space="preserve"> clear and the </w:t>
      </w:r>
      <w:r w:rsidR="00427121">
        <w:t>purpose</w:t>
      </w:r>
      <w:r w:rsidRPr="00000D04">
        <w:t xml:space="preserve"> is straightforward. </w:t>
      </w:r>
      <w:r w:rsidR="00427121">
        <w:t>Very few grammar issues</w:t>
      </w:r>
      <w:r w:rsidR="00D5131B">
        <w:t xml:space="preserve">. </w:t>
      </w:r>
    </w:p>
    <w:p w14:paraId="22B641BD" w14:textId="77777777" w:rsidR="00D5131B" w:rsidRDefault="00D5131B" w:rsidP="00D5131B">
      <w:r>
        <w:t>The code is well commented at the beginning of the class and  methods.</w:t>
      </w:r>
    </w:p>
    <w:p w14:paraId="48D61112" w14:textId="77777777" w:rsidR="009F768F" w:rsidRDefault="009F768F" w:rsidP="009F768F">
      <w:pPr>
        <w:pStyle w:val="Heading2"/>
      </w:pPr>
      <w:bookmarkStart w:id="24" w:name="_Toc32998562"/>
      <w:r>
        <w:t>Output</w:t>
      </w:r>
      <w:bookmarkEnd w:id="24"/>
    </w:p>
    <w:p w14:paraId="5759C85D" w14:textId="43F6CC08" w:rsidR="009F768F" w:rsidRPr="009F768F" w:rsidRDefault="009F768F" w:rsidP="009F768F">
      <w:pPr>
        <w:rPr>
          <w:color w:val="000000"/>
          <w:spacing w:val="9"/>
        </w:rPr>
      </w:pPr>
      <w:r>
        <w:rPr>
          <w:color w:val="000000"/>
          <w:spacing w:val="9"/>
        </w:rPr>
        <w:t>The output consists of a title “Unsorted Initial Table” followed by the original matrix, despite its sorted or unsorted nature (</w:t>
      </w:r>
      <w:r w:rsidR="00814D26">
        <w:rPr>
          <w:color w:val="000000"/>
          <w:spacing w:val="9"/>
        </w:rPr>
        <w:t>Whether</w:t>
      </w:r>
      <w:bookmarkStart w:id="25" w:name="_GoBack"/>
      <w:bookmarkEnd w:id="25"/>
      <w:r w:rsidRPr="009F768F">
        <w:rPr>
          <w:color w:val="000000"/>
          <w:spacing w:val="9"/>
        </w:rPr>
        <w:t xml:space="preserve"> a table was sorted or not as an initial input, the result labeled the table as unsorted</w:t>
      </w:r>
      <w:r>
        <w:rPr>
          <w:color w:val="000000"/>
          <w:spacing w:val="9"/>
        </w:rPr>
        <w:t>). Then a titled “Sorted Table” followed by a sorted array. Finally, the number of total operations.</w:t>
      </w:r>
    </w:p>
    <w:p w14:paraId="2A68760C" w14:textId="77777777" w:rsidR="009F768F" w:rsidRDefault="009F768F" w:rsidP="009F768F">
      <w:pPr>
        <w:rPr>
          <w:color w:val="000000"/>
          <w:spacing w:val="9"/>
        </w:rPr>
      </w:pPr>
    </w:p>
    <w:p w14:paraId="0485712C" w14:textId="77777777" w:rsidR="009F768F" w:rsidRDefault="009F768F" w:rsidP="009F768F">
      <w:pPr>
        <w:rPr>
          <w:color w:val="000000"/>
          <w:spacing w:val="9"/>
        </w:rPr>
      </w:pPr>
      <w:r>
        <w:rPr>
          <w:color w:val="000000"/>
          <w:spacing w:val="9"/>
        </w:rPr>
        <w:t>The programmer did not output true or false statements to verify the return values of the methods</w:t>
      </w:r>
    </w:p>
    <w:p w14:paraId="0E534B0D" w14:textId="77777777" w:rsidR="009F768F" w:rsidRDefault="009F768F" w:rsidP="009F768F"/>
    <w:p w14:paraId="2C72EFB1" w14:textId="77777777" w:rsidR="009F768F" w:rsidRDefault="009F768F" w:rsidP="009F768F">
      <w:pPr>
        <w:pStyle w:val="Heading2"/>
      </w:pPr>
      <w:bookmarkStart w:id="26" w:name="_Toc32998563"/>
      <w:r>
        <w:t>Error Handling</w:t>
      </w:r>
      <w:bookmarkEnd w:id="26"/>
    </w:p>
    <w:p w14:paraId="50621518" w14:textId="77777777" w:rsidR="009F768F" w:rsidRPr="009F768F" w:rsidRDefault="009F768F" w:rsidP="009F768F"/>
    <w:p w14:paraId="5DD0119C" w14:textId="77777777" w:rsidR="00427121" w:rsidRDefault="009F768F" w:rsidP="009F768F">
      <w:r>
        <w:t>The Code effectively handled anticipated errors</w:t>
      </w:r>
      <w:r w:rsidR="008A003D">
        <w:t xml:space="preserve"> like “</w:t>
      </w:r>
      <w:r w:rsidR="008A003D" w:rsidRPr="008A003D">
        <w:t>NumberFormatException</w:t>
      </w:r>
      <w:r w:rsidR="008A003D">
        <w:t>”, “</w:t>
      </w:r>
      <w:r w:rsidR="008A003D" w:rsidRPr="008A003D">
        <w:t>NullPointerException</w:t>
      </w:r>
      <w:r w:rsidR="008A003D">
        <w:t>” and others.</w:t>
      </w:r>
    </w:p>
    <w:p w14:paraId="124069FD" w14:textId="77777777" w:rsidR="00427121" w:rsidRDefault="00427121" w:rsidP="00427121">
      <w:pPr>
        <w:pStyle w:val="Heading2"/>
      </w:pPr>
      <w:bookmarkStart w:id="27" w:name="_Toc32998564"/>
      <w:r>
        <w:t>Code:</w:t>
      </w:r>
      <w:bookmarkEnd w:id="27"/>
    </w:p>
    <w:p w14:paraId="4C2EB9FE" w14:textId="77777777" w:rsidR="00427121" w:rsidRDefault="00427121" w:rsidP="00427121"/>
    <w:p w14:paraId="37A2301F" w14:textId="385D88C6" w:rsidR="00427121" w:rsidRDefault="00427121" w:rsidP="00427121">
      <w:r>
        <w:t xml:space="preserve">The coder used t.getSize() inside the method instead of instantiating a variable that could be used across the code. This created many additional calls. </w:t>
      </w:r>
    </w:p>
    <w:p w14:paraId="641CEFD9" w14:textId="77777777" w:rsidR="00427121" w:rsidRDefault="00427121" w:rsidP="00427121"/>
    <w:p w14:paraId="452A48D3" w14:textId="77777777" w:rsidR="00427121" w:rsidRDefault="00427121" w:rsidP="00427121">
      <w:r>
        <w:t xml:space="preserve">The coder is not checking </w:t>
      </w:r>
      <w:r w:rsidR="00854203">
        <w:t>whether</w:t>
      </w:r>
      <w:r>
        <w:t xml:space="preserve"> the table is sorted initiall</w:t>
      </w:r>
      <w:r w:rsidR="00854203">
        <w:t xml:space="preserve">y. Instead it sorts first, then check if it is sorted which is extra computations if the table was already sorted. </w:t>
      </w:r>
    </w:p>
    <w:p w14:paraId="02389D33" w14:textId="77777777" w:rsidR="00854203" w:rsidRDefault="00854203" w:rsidP="00427121"/>
    <w:p w14:paraId="50F35923" w14:textId="77777777" w:rsidR="008D7726" w:rsidRDefault="00854203" w:rsidP="00427121">
      <w:r>
        <w:t xml:space="preserve">The isSorted method is incorrect as shown in Figure 1. I ran a table that is not sorted and it returned true. The first value was also never checked. </w:t>
      </w:r>
    </w:p>
    <w:p w14:paraId="22AF629E" w14:textId="77777777" w:rsidR="008D7726" w:rsidRDefault="008D7726" w:rsidP="00427121"/>
    <w:p w14:paraId="3D671C25" w14:textId="77777777" w:rsidR="008D7726" w:rsidRDefault="008D7726" w:rsidP="00427121">
      <w:r>
        <w:t xml:space="preserve">As a follow up, the </w:t>
      </w:r>
      <w:r w:rsidR="00591946">
        <w:t>requirements</w:t>
      </w:r>
      <w:r>
        <w:t xml:space="preserve"> specify that the table must be sorted by row and by columns therefore a table as shown in figure 2, should return true but instead returns false.</w:t>
      </w:r>
    </w:p>
    <w:p w14:paraId="37AF7BA1" w14:textId="77777777" w:rsidR="008D7726" w:rsidRDefault="008D7726" w:rsidP="00427121"/>
    <w:p w14:paraId="62268E34" w14:textId="77777777" w:rsidR="00D5131B" w:rsidRDefault="00D5131B" w:rsidP="00427121">
      <w:r>
        <w:t>Sortable method works correctly.</w:t>
      </w:r>
    </w:p>
    <w:p w14:paraId="7C2A3C00" w14:textId="77777777" w:rsidR="008D7726" w:rsidRDefault="008D7726" w:rsidP="00427121"/>
    <w:p w14:paraId="7B4CC767" w14:textId="77777777" w:rsidR="008D7726" w:rsidRDefault="008D7726" w:rsidP="00427121"/>
    <w:p w14:paraId="4B8AC0EA" w14:textId="77777777" w:rsidR="00854203" w:rsidRDefault="00854203" w:rsidP="00427121"/>
    <w:p w14:paraId="2517ACA6" w14:textId="77777777" w:rsidR="00854203" w:rsidRDefault="00854203" w:rsidP="00427121"/>
    <w:p w14:paraId="6ACE352E" w14:textId="76B872DD" w:rsidR="00581CC9" w:rsidRPr="00000D04" w:rsidRDefault="00581CC9" w:rsidP="00581CC9"/>
    <w:p w14:paraId="7E402FBD" w14:textId="77777777" w:rsidR="00816609" w:rsidRPr="00000D04" w:rsidRDefault="00816609"/>
    <w:p w14:paraId="7F746A6E" w14:textId="77777777" w:rsidR="007A4335" w:rsidRPr="00000D04" w:rsidRDefault="007A4335" w:rsidP="007A4335">
      <w:pPr>
        <w:pStyle w:val="Heading1"/>
      </w:pPr>
      <w:bookmarkStart w:id="28" w:name="_Toc227033596"/>
      <w:bookmarkStart w:id="29" w:name="_Toc32998565"/>
      <w:r w:rsidRPr="00000D04">
        <w:lastRenderedPageBreak/>
        <w:t>Appendix</w:t>
      </w:r>
      <w:bookmarkEnd w:id="28"/>
      <w:bookmarkEnd w:id="29"/>
    </w:p>
    <w:p w14:paraId="30240775" w14:textId="77777777" w:rsidR="008D7726" w:rsidRDefault="008D7726" w:rsidP="008D7726">
      <w:pPr>
        <w:pStyle w:val="Heading2"/>
      </w:pPr>
      <w:bookmarkStart w:id="30" w:name="_Toc32998566"/>
      <w:r>
        <w:t>Figure 1.</w:t>
      </w:r>
      <w:bookmarkEnd w:id="30"/>
    </w:p>
    <w:p w14:paraId="713ED2F7" w14:textId="77777777" w:rsidR="00854203" w:rsidRDefault="00854203" w:rsidP="007A4335"/>
    <w:p w14:paraId="1230482B" w14:textId="77777777" w:rsidR="008D7726" w:rsidRDefault="00854203" w:rsidP="007A43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5D25A" wp14:editId="24F36CE9">
                <wp:simplePos x="0" y="0"/>
                <wp:positionH relativeFrom="column">
                  <wp:posOffset>68580</wp:posOffset>
                </wp:positionH>
                <wp:positionV relativeFrom="paragraph">
                  <wp:posOffset>246380</wp:posOffset>
                </wp:positionV>
                <wp:extent cx="765810" cy="171450"/>
                <wp:effectExtent l="0" t="0" r="88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1714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78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C91DD" id="Rectangle 12" o:spid="_x0000_s1026" style="position:absolute;margin-left:5.4pt;margin-top:19.4pt;width:60.3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" fillcolor="yellow" strokecolor="#1f3763 [1604]" strokeweight="1pt">
                <v:fill opacity="2672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5F28C" wp14:editId="5E56BEC6">
                <wp:simplePos x="0" y="0"/>
                <wp:positionH relativeFrom="column">
                  <wp:posOffset>0</wp:posOffset>
                </wp:positionH>
                <wp:positionV relativeFrom="paragraph">
                  <wp:posOffset>920750</wp:posOffset>
                </wp:positionV>
                <wp:extent cx="3280410" cy="228600"/>
                <wp:effectExtent l="0" t="0" r="88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0410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78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E3AEA" id="Rectangle 11" o:spid="_x0000_s1026" style="position:absolute;margin-left:0;margin-top:72.5pt;width:258.3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" fillcolor="yellow" strokecolor="#1f3763 [1604]" strokeweight="1pt">
                <v:fill opacity="26728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E18A92" wp14:editId="278DD84F">
            <wp:extent cx="3441700" cy="284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9 at 9.16.3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459A" w14:textId="77777777" w:rsidR="008D7726" w:rsidRPr="008D7726" w:rsidRDefault="008D7726" w:rsidP="008D7726"/>
    <w:p w14:paraId="6C7416AF" w14:textId="77777777" w:rsidR="008D7726" w:rsidRDefault="008D7726" w:rsidP="008D7726"/>
    <w:p w14:paraId="3C972D70" w14:textId="77777777" w:rsidR="008D7726" w:rsidRDefault="008D7726" w:rsidP="008D7726">
      <w:pPr>
        <w:pStyle w:val="Heading2"/>
      </w:pPr>
      <w:bookmarkStart w:id="31" w:name="_Toc32998567"/>
      <w:r>
        <w:t>Figure 2.</w:t>
      </w:r>
      <w:bookmarkEnd w:id="31"/>
    </w:p>
    <w:p w14:paraId="0EB6F0E4" w14:textId="77777777" w:rsidR="008D7726" w:rsidRDefault="008D7726" w:rsidP="008D7726"/>
    <w:p w14:paraId="1B440E15" w14:textId="77777777" w:rsidR="008D7726" w:rsidRPr="008D7726" w:rsidRDefault="008D7726" w:rsidP="008D7726">
      <w:r>
        <w:rPr>
          <w:noProof/>
        </w:rPr>
        <w:drawing>
          <wp:inline distT="0" distB="0" distL="0" distR="0" wp14:anchorId="5AC344E8" wp14:editId="10374BFB">
            <wp:extent cx="3543300" cy="332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2-19 at 9.41.1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726" w:rsidRPr="008D7726">
      <w:headerReference w:type="default" r:id="rId14"/>
      <w:footerReference w:type="default" r:id="rId15"/>
      <w:type w:val="continuous"/>
      <w:pgSz w:w="12240" w:h="15840" w:code="1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27CE0" w14:textId="77777777" w:rsidR="003F1BC6" w:rsidRDefault="003F1BC6">
      <w:r>
        <w:separator/>
      </w:r>
    </w:p>
  </w:endnote>
  <w:endnote w:type="continuationSeparator" w:id="0">
    <w:p w14:paraId="12D34AA8" w14:textId="77777777" w:rsidR="003F1BC6" w:rsidRDefault="003F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428"/>
      <w:gridCol w:w="4428"/>
    </w:tblGrid>
    <w:tr w:rsidR="00650315" w14:paraId="28CF59F4" w14:textId="77777777">
      <w:tc>
        <w:tcPr>
          <w:tcW w:w="4428" w:type="dxa"/>
        </w:tcPr>
        <w:p w14:paraId="0ADA2829" w14:textId="77777777" w:rsidR="00650315" w:rsidRDefault="00650315">
          <w:pPr>
            <w:pStyle w:val="Footer"/>
          </w:pPr>
          <w:r>
            <w:rPr>
              <w:color w:val="000000"/>
            </w:rPr>
            <w:sym w:font="Symbol" w:char="F0D3"/>
          </w:r>
          <w:r>
            <w:rPr>
              <w:color w:val="000000"/>
            </w:rPr>
            <w:t xml:space="preserve"> 2019 </w:t>
          </w:r>
          <w:r w:rsidR="003F1BC6">
            <w:fldChar w:fldCharType="begin"/>
          </w:r>
          <w:r w:rsidR="003F1BC6">
            <w:instrText xml:space="preserve"> DOCPROPERTY "Company"  \* MERGEFORMAT </w:instrText>
          </w:r>
          <w:r w:rsidR="003F1BC6">
            <w:fldChar w:fldCharType="separate"/>
          </w:r>
          <w:r>
            <w:t>&lt;Enter team name here&gt;</w:t>
          </w:r>
          <w:r w:rsidR="003F1BC6">
            <w:fldChar w:fldCharType="end"/>
          </w:r>
        </w:p>
      </w:tc>
      <w:tc>
        <w:tcPr>
          <w:tcW w:w="4428" w:type="dxa"/>
        </w:tcPr>
        <w:p w14:paraId="6E43598D" w14:textId="77777777" w:rsidR="00650315" w:rsidRDefault="00650315">
          <w:pPr>
            <w:pStyle w:val="Footer"/>
            <w:jc w:val="right"/>
          </w:pPr>
          <w:r>
            <w:t>&lt;Drive:\Directory\Filename.ext&gt;</w:t>
          </w:r>
        </w:p>
      </w:tc>
    </w:tr>
  </w:tbl>
  <w:p w14:paraId="35BAB67D" w14:textId="77777777" w:rsidR="00650315" w:rsidRDefault="00650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650315" w14:paraId="370057A1" w14:textId="77777777">
      <w:trPr>
        <w:trHeight w:hRule="exact" w:val="552"/>
      </w:trPr>
      <w:tc>
        <w:tcPr>
          <w:tcW w:w="3060" w:type="dxa"/>
        </w:tcPr>
        <w:p w14:paraId="3A502AD6" w14:textId="77777777" w:rsidR="00650315" w:rsidRDefault="00650315">
          <w:pPr>
            <w:pStyle w:val="Footer"/>
            <w:spacing w:before="80"/>
            <w:rPr>
              <w:bCs/>
            </w:rPr>
          </w:pPr>
          <w:r>
            <w:t>Test Plan</w:t>
          </w:r>
        </w:p>
        <w:p w14:paraId="3088311B" w14:textId="77777777" w:rsidR="00650315" w:rsidRDefault="00650315">
          <w:pPr>
            <w:pStyle w:val="Footer"/>
            <w:spacing w:before="80"/>
          </w:pPr>
        </w:p>
        <w:p w14:paraId="73D098B8" w14:textId="77777777" w:rsidR="00650315" w:rsidRDefault="00650315">
          <w:pPr>
            <w:pStyle w:val="Footer"/>
            <w:spacing w:before="80"/>
          </w:pPr>
        </w:p>
      </w:tc>
      <w:tc>
        <w:tcPr>
          <w:tcW w:w="2880" w:type="dxa"/>
        </w:tcPr>
        <w:p w14:paraId="247FC8BA" w14:textId="77777777" w:rsidR="00650315" w:rsidRDefault="003F1BC6">
          <w:pPr>
            <w:pStyle w:val="Footer"/>
            <w:spacing w:before="80"/>
            <w:rPr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650315"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5544410A" w14:textId="77777777" w:rsidR="00650315" w:rsidRPr="00DD2F26" w:rsidRDefault="00650315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</w:tc>
      <w:tc>
        <w:tcPr>
          <w:tcW w:w="1080" w:type="dxa"/>
        </w:tcPr>
        <w:p w14:paraId="368002B0" w14:textId="77777777" w:rsidR="00650315" w:rsidRDefault="00650315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67F3DC8C" w14:textId="77777777" w:rsidR="00650315" w:rsidRDefault="00650315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1160D30F" w14:textId="77777777" w:rsidR="00650315" w:rsidRDefault="00650315">
          <w:pPr>
            <w:pStyle w:val="Footer"/>
            <w:spacing w:before="80"/>
          </w:pPr>
        </w:p>
        <w:p w14:paraId="4A8DA504" w14:textId="77777777" w:rsidR="00650315" w:rsidRDefault="00650315">
          <w:pPr>
            <w:pStyle w:val="Footer"/>
            <w:spacing w:before="80"/>
          </w:pPr>
        </w:p>
      </w:tc>
    </w:tr>
  </w:tbl>
  <w:p w14:paraId="232E98C7" w14:textId="77777777" w:rsidR="00650315" w:rsidRDefault="006503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650315" w14:paraId="46E394C6" w14:textId="77777777">
      <w:tc>
        <w:tcPr>
          <w:tcW w:w="3240" w:type="dxa"/>
        </w:tcPr>
        <w:p w14:paraId="7A9DE977" w14:textId="77777777" w:rsidR="00650315" w:rsidRDefault="00650315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1712648E" w14:textId="77777777" w:rsidR="00650315" w:rsidRDefault="003F1BC6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650315"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37A86BD6" w14:textId="77777777" w:rsidR="00650315" w:rsidRDefault="00650315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33DB8D3" w14:textId="77777777" w:rsidR="00650315" w:rsidRDefault="00650315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01E84675" w14:textId="77777777" w:rsidR="00650315" w:rsidRDefault="00650315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3CF5876" w14:textId="77777777" w:rsidR="00650315" w:rsidRDefault="00650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7C673" w14:textId="77777777" w:rsidR="003F1BC6" w:rsidRDefault="003F1BC6">
      <w:r>
        <w:separator/>
      </w:r>
    </w:p>
  </w:footnote>
  <w:footnote w:type="continuationSeparator" w:id="0">
    <w:p w14:paraId="5DBD1696" w14:textId="77777777" w:rsidR="003F1BC6" w:rsidRDefault="003F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0DB0" w14:textId="77777777" w:rsidR="00650315" w:rsidRDefault="00650315">
    <w:pPr>
      <w:rPr>
        <w:sz w:val="24"/>
      </w:rPr>
    </w:pPr>
  </w:p>
  <w:p w14:paraId="63DE007D" w14:textId="77777777" w:rsidR="00650315" w:rsidRDefault="00650315">
    <w:pPr>
      <w:pBdr>
        <w:top w:val="single" w:sz="6" w:space="1" w:color="auto"/>
      </w:pBdr>
      <w:rPr>
        <w:sz w:val="24"/>
      </w:rPr>
    </w:pPr>
  </w:p>
  <w:p w14:paraId="56C59672" w14:textId="77777777" w:rsidR="00650315" w:rsidRDefault="00650315">
    <w:pPr>
      <w:pBdr>
        <w:bottom w:val="single" w:sz="6" w:space="1" w:color="auto"/>
      </w:pBdr>
      <w:jc w:val="right"/>
      <w:rPr>
        <w:sz w:val="24"/>
      </w:rPr>
    </w:pPr>
  </w:p>
  <w:p w14:paraId="752987DA" w14:textId="77777777" w:rsidR="00650315" w:rsidRDefault="00650315">
    <w:pPr>
      <w:pStyle w:val="Title"/>
    </w:pPr>
  </w:p>
  <w:p w14:paraId="554D9A60" w14:textId="77777777" w:rsidR="00650315" w:rsidRDefault="00650315">
    <w:pPr>
      <w:pStyle w:val="Title"/>
    </w:pPr>
  </w:p>
  <w:p w14:paraId="1D28292C" w14:textId="77777777" w:rsidR="00650315" w:rsidRDefault="00650315">
    <w:pPr>
      <w:pStyle w:val="Title"/>
    </w:pPr>
  </w:p>
  <w:p w14:paraId="28C03DB9" w14:textId="77777777" w:rsidR="00650315" w:rsidRDefault="00650315">
    <w:pPr>
      <w:pStyle w:val="Title"/>
    </w:pPr>
  </w:p>
  <w:p w14:paraId="720CB9A5" w14:textId="77777777" w:rsidR="00650315" w:rsidRDefault="00650315">
    <w:pPr>
      <w:pStyle w:val="Title"/>
    </w:pPr>
  </w:p>
  <w:p w14:paraId="6D3AEE2B" w14:textId="77777777" w:rsidR="00650315" w:rsidRDefault="00650315">
    <w:pPr>
      <w:pStyle w:val="Title"/>
    </w:pPr>
  </w:p>
  <w:p w14:paraId="08CFD1F3" w14:textId="77777777" w:rsidR="00650315" w:rsidRDefault="00650315">
    <w:pPr>
      <w:pStyle w:val="Title"/>
    </w:pPr>
  </w:p>
  <w:p w14:paraId="27B6012A" w14:textId="77777777" w:rsidR="00650315" w:rsidRDefault="00650315">
    <w:pPr>
      <w:pStyle w:val="Title"/>
    </w:pPr>
  </w:p>
  <w:p w14:paraId="0C577058" w14:textId="77777777" w:rsidR="00650315" w:rsidRDefault="00650315">
    <w:pPr>
      <w:pStyle w:val="Title"/>
    </w:pPr>
  </w:p>
  <w:p w14:paraId="117D8968" w14:textId="77777777" w:rsidR="00650315" w:rsidRDefault="00650315">
    <w:pPr>
      <w:pStyle w:val="Title"/>
    </w:pPr>
  </w:p>
  <w:p w14:paraId="180D1F6B" w14:textId="77777777" w:rsidR="00650315" w:rsidRDefault="00650315"/>
  <w:p w14:paraId="4A7B0E08" w14:textId="77777777" w:rsidR="00650315" w:rsidRDefault="00650315"/>
  <w:p w14:paraId="6DD631A7" w14:textId="77777777" w:rsidR="00650315" w:rsidRDefault="00650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61091" w14:textId="77777777" w:rsidR="00650315" w:rsidRDefault="00650315">
    <w:pPr>
      <w:pStyle w:val="Header"/>
    </w:pPr>
    <w: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9D6CC" w14:textId="77777777" w:rsidR="00650315" w:rsidRDefault="00650315">
    <w:pPr>
      <w:pStyle w:val="Header"/>
    </w:pPr>
    <w:r>
      <w:t>Test Plan</w:t>
    </w:r>
    <w:r>
      <w:tab/>
    </w:r>
    <w:r>
      <w:tab/>
    </w:r>
  </w:p>
  <w:p w14:paraId="06B22F92" w14:textId="77777777" w:rsidR="00650315" w:rsidRDefault="00650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B"/>
    <w:multiLevelType w:val="singleLevel"/>
    <w:tmpl w:val="0000000B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1A96073"/>
    <w:multiLevelType w:val="multilevel"/>
    <w:tmpl w:val="E21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F221D"/>
    <w:multiLevelType w:val="hybridMultilevel"/>
    <w:tmpl w:val="C50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2438E"/>
    <w:multiLevelType w:val="hybridMultilevel"/>
    <w:tmpl w:val="D68E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8" w15:restartNumberingAfterBreak="0">
    <w:nsid w:val="498E069D"/>
    <w:multiLevelType w:val="hybridMultilevel"/>
    <w:tmpl w:val="EAAC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30B25"/>
    <w:multiLevelType w:val="hybridMultilevel"/>
    <w:tmpl w:val="5B6CD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EC57AD"/>
    <w:multiLevelType w:val="hybridMultilevel"/>
    <w:tmpl w:val="B40C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  <w:num w:numId="14">
    <w:abstractNumId w:val="2"/>
  </w:num>
  <w:num w:numId="15">
    <w:abstractNumId w:val="9"/>
  </w:num>
  <w:num w:numId="16">
    <w:abstractNumId w:val="8"/>
  </w:num>
  <w:num w:numId="17">
    <w:abstractNumId w:val="10"/>
  </w:num>
  <w:num w:numId="18">
    <w:abstractNumId w:val="5"/>
  </w:num>
  <w:num w:numId="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8"/>
    <w:rsid w:val="00000D04"/>
    <w:rsid w:val="00013402"/>
    <w:rsid w:val="000927B9"/>
    <w:rsid w:val="00150787"/>
    <w:rsid w:val="001D048D"/>
    <w:rsid w:val="001D46B1"/>
    <w:rsid w:val="002829B0"/>
    <w:rsid w:val="002A43A1"/>
    <w:rsid w:val="002A78E4"/>
    <w:rsid w:val="003C06B3"/>
    <w:rsid w:val="003D58CD"/>
    <w:rsid w:val="003F1BC6"/>
    <w:rsid w:val="00427121"/>
    <w:rsid w:val="0046124A"/>
    <w:rsid w:val="004706B7"/>
    <w:rsid w:val="004B1598"/>
    <w:rsid w:val="005731F3"/>
    <w:rsid w:val="00581CC9"/>
    <w:rsid w:val="00591946"/>
    <w:rsid w:val="005D5C34"/>
    <w:rsid w:val="00603E08"/>
    <w:rsid w:val="00646C5A"/>
    <w:rsid w:val="00647A51"/>
    <w:rsid w:val="00650315"/>
    <w:rsid w:val="006A3774"/>
    <w:rsid w:val="006C1533"/>
    <w:rsid w:val="006F05CB"/>
    <w:rsid w:val="00790ACB"/>
    <w:rsid w:val="007A4335"/>
    <w:rsid w:val="007C5928"/>
    <w:rsid w:val="007E0AF8"/>
    <w:rsid w:val="00810007"/>
    <w:rsid w:val="00814D26"/>
    <w:rsid w:val="00816609"/>
    <w:rsid w:val="00842DC1"/>
    <w:rsid w:val="00854203"/>
    <w:rsid w:val="008A003D"/>
    <w:rsid w:val="008D7726"/>
    <w:rsid w:val="009069AE"/>
    <w:rsid w:val="009162F5"/>
    <w:rsid w:val="00941D93"/>
    <w:rsid w:val="00956FDD"/>
    <w:rsid w:val="00973739"/>
    <w:rsid w:val="009D4CFE"/>
    <w:rsid w:val="009E3A52"/>
    <w:rsid w:val="009E4CF1"/>
    <w:rsid w:val="009F768F"/>
    <w:rsid w:val="00A76CFA"/>
    <w:rsid w:val="00B22D3B"/>
    <w:rsid w:val="00B34944"/>
    <w:rsid w:val="00BA7C7A"/>
    <w:rsid w:val="00BB1C42"/>
    <w:rsid w:val="00C12F6D"/>
    <w:rsid w:val="00C76499"/>
    <w:rsid w:val="00C97BDB"/>
    <w:rsid w:val="00CC1E20"/>
    <w:rsid w:val="00CC5E9D"/>
    <w:rsid w:val="00CD3F2C"/>
    <w:rsid w:val="00D25F49"/>
    <w:rsid w:val="00D5131B"/>
    <w:rsid w:val="00DD2F26"/>
    <w:rsid w:val="00DE14B8"/>
    <w:rsid w:val="00E051F2"/>
    <w:rsid w:val="00E279FB"/>
    <w:rsid w:val="00E47986"/>
    <w:rsid w:val="00ED5232"/>
    <w:rsid w:val="00F10CAA"/>
    <w:rsid w:val="00FB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3E133"/>
  <w15:chartTrackingRefBased/>
  <w15:docId w15:val="{0CE28CCA-2643-BC4A-B223-2049720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9069AE"/>
    <w:rPr>
      <w:b/>
      <w:kern w:val="28"/>
      <w:sz w:val="36"/>
      <w:lang w:val="en-US" w:eastAsia="en-US" w:bidi="ar-SA"/>
    </w:rPr>
  </w:style>
  <w:style w:type="character" w:customStyle="1" w:styleId="Heading2Char">
    <w:name w:val="Heading 2 Char"/>
    <w:link w:val="Heading2"/>
    <w:locked/>
    <w:rsid w:val="009069AE"/>
    <w:rPr>
      <w:b/>
      <w:sz w:val="28"/>
      <w:lang w:val="en-US" w:eastAsia="en-US" w:bidi="ar-SA"/>
    </w:rPr>
  </w:style>
  <w:style w:type="character" w:customStyle="1" w:styleId="Heading3Char1">
    <w:name w:val="Heading 3 Char1"/>
    <w:aliases w:val="Heading 3 Char Char"/>
    <w:link w:val="Heading3"/>
    <w:semiHidden/>
    <w:locked/>
    <w:rsid w:val="009069AE"/>
    <w:rPr>
      <w:b/>
      <w:sz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locked/>
    <w:rsid w:val="009069AE"/>
    <w:rPr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9069AE"/>
    <w:rPr>
      <w:b/>
      <w:lang w:val="en-US" w:eastAsia="en-US" w:bidi="ar-SA"/>
    </w:rPr>
  </w:style>
  <w:style w:type="character" w:customStyle="1" w:styleId="Heading6Char">
    <w:name w:val="Heading 6 Char"/>
    <w:link w:val="Heading6"/>
    <w:locked/>
    <w:rsid w:val="009069AE"/>
    <w:rPr>
      <w:i/>
      <w:lang w:val="en-US" w:eastAsia="en-US" w:bidi="ar-SA"/>
    </w:rPr>
  </w:style>
  <w:style w:type="character" w:customStyle="1" w:styleId="Heading7Char">
    <w:name w:val="Heading 7 Char"/>
    <w:link w:val="Heading7"/>
    <w:locked/>
    <w:rsid w:val="009069AE"/>
    <w:rPr>
      <w:lang w:val="en-US" w:eastAsia="en-US" w:bidi="ar-SA"/>
    </w:rPr>
  </w:style>
  <w:style w:type="character" w:customStyle="1" w:styleId="Heading8Char">
    <w:name w:val="Heading 8 Char"/>
    <w:link w:val="Heading8"/>
    <w:locked/>
    <w:rsid w:val="009069AE"/>
    <w:rPr>
      <w:i/>
      <w:lang w:val="en-US" w:eastAsia="en-US" w:bidi="ar-SA"/>
    </w:rPr>
  </w:style>
  <w:style w:type="character" w:customStyle="1" w:styleId="Heading9Char">
    <w:name w:val="Heading 9 Char"/>
    <w:link w:val="Heading9"/>
    <w:locked/>
    <w:rsid w:val="009069AE"/>
    <w:rPr>
      <w:i/>
      <w:sz w:val="18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link w:val="Footer"/>
    <w:locked/>
    <w:rsid w:val="009069AE"/>
    <w:rPr>
      <w:b/>
      <w:sz w:val="16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link w:val="Header"/>
    <w:locked/>
    <w:rsid w:val="009069AE"/>
    <w:rPr>
      <w:b/>
      <w:sz w:val="16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widowControl w:val="0"/>
      <w:jc w:val="right"/>
    </w:pPr>
    <w:rPr>
      <w:rFonts w:ascii="Arial" w:hAnsi="Arial"/>
      <w:b/>
      <w:sz w:val="28"/>
    </w:rPr>
  </w:style>
  <w:style w:type="character" w:customStyle="1" w:styleId="SubtitleChar">
    <w:name w:val="Subtitle Char"/>
    <w:link w:val="Subtitle"/>
    <w:locked/>
    <w:rsid w:val="009069AE"/>
    <w:rPr>
      <w:rFonts w:ascii="Arial" w:hAnsi="Arial"/>
      <w:b/>
      <w:sz w:val="28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link w:val="TitleChar"/>
    <w:uiPriority w:val="10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uiPriority w:val="10"/>
    <w:locked/>
    <w:rsid w:val="009069AE"/>
    <w:rPr>
      <w:rFonts w:ascii="Arial" w:hAnsi="Arial"/>
      <w:b/>
      <w:sz w:val="3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link w:val="BodyTextIndent"/>
    <w:semiHidden/>
    <w:locked/>
    <w:rsid w:val="009069AE"/>
    <w:rPr>
      <w:sz w:val="22"/>
      <w:szCs w:val="24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link w:val="ParagraphChar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9069AE"/>
    <w:rPr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character" w:customStyle="1" w:styleId="Heading1Char1">
    <w:name w:val="Heading 1 Char1"/>
    <w:locked/>
    <w:rsid w:val="009069AE"/>
    <w:rPr>
      <w:rFonts w:cs="Times New Roman"/>
      <w:b/>
      <w:kern w:val="28"/>
      <w:sz w:val="36"/>
    </w:rPr>
  </w:style>
  <w:style w:type="character" w:customStyle="1" w:styleId="Heading2Char1">
    <w:name w:val="Heading 2 Char1"/>
    <w:locked/>
    <w:rsid w:val="009069AE"/>
    <w:rPr>
      <w:rFonts w:cs="Times New Roman"/>
      <w:b/>
      <w:sz w:val="28"/>
    </w:rPr>
  </w:style>
  <w:style w:type="character" w:customStyle="1" w:styleId="Heading4Char1">
    <w:name w:val="Heading 4 Char1"/>
    <w:aliases w:val="Heading 4 Char Char Char1"/>
    <w:locked/>
    <w:rsid w:val="009069AE"/>
    <w:rPr>
      <w:rFonts w:cs="Times New Roman"/>
      <w:b/>
      <w:sz w:val="24"/>
    </w:rPr>
  </w:style>
  <w:style w:type="character" w:customStyle="1" w:styleId="Heading5Char1">
    <w:name w:val="Heading 5 Char1"/>
    <w:locked/>
    <w:rsid w:val="009069AE"/>
    <w:rPr>
      <w:rFonts w:cs="Times New Roman"/>
      <w:b/>
    </w:rPr>
  </w:style>
  <w:style w:type="character" w:customStyle="1" w:styleId="Heading6Char1">
    <w:name w:val="Heading 6 Char1"/>
    <w:locked/>
    <w:rsid w:val="009069AE"/>
    <w:rPr>
      <w:rFonts w:cs="Times New Roman"/>
      <w:i/>
    </w:rPr>
  </w:style>
  <w:style w:type="character" w:customStyle="1" w:styleId="Heading7Char1">
    <w:name w:val="Heading 7 Char1"/>
    <w:locked/>
    <w:rsid w:val="009069AE"/>
    <w:rPr>
      <w:rFonts w:cs="Times New Roman"/>
    </w:rPr>
  </w:style>
  <w:style w:type="character" w:customStyle="1" w:styleId="Heading8Char1">
    <w:name w:val="Heading 8 Char1"/>
    <w:locked/>
    <w:rsid w:val="009069AE"/>
    <w:rPr>
      <w:rFonts w:cs="Times New Roman"/>
      <w:i/>
    </w:rPr>
  </w:style>
  <w:style w:type="character" w:customStyle="1" w:styleId="Heading9Char1">
    <w:name w:val="Heading 9 Char1"/>
    <w:locked/>
    <w:rsid w:val="009069AE"/>
    <w:rPr>
      <w:rFonts w:cs="Times New Roman"/>
      <w:i/>
      <w:sz w:val="18"/>
    </w:rPr>
  </w:style>
  <w:style w:type="character" w:customStyle="1" w:styleId="FooterChar1">
    <w:name w:val="Foot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HeaderChar1">
    <w:name w:val="Head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TitleChar1">
    <w:name w:val="Title Char1"/>
    <w:locked/>
    <w:rsid w:val="009069AE"/>
    <w:rPr>
      <w:rFonts w:ascii="Arial" w:hAnsi="Arial" w:cs="Times New Roman"/>
      <w:b/>
      <w:sz w:val="36"/>
      <w:lang w:val="en-US" w:eastAsia="en-US" w:bidi="ar-SA"/>
    </w:rPr>
  </w:style>
  <w:style w:type="table" w:styleId="TableGrid">
    <w:name w:val="Table Grid"/>
    <w:basedOn w:val="TableNormal"/>
    <w:rsid w:val="009069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069AE"/>
    <w:rPr>
      <w:b/>
      <w:bCs/>
    </w:rPr>
  </w:style>
  <w:style w:type="paragraph" w:styleId="BalloonText">
    <w:name w:val="Balloon Text"/>
    <w:basedOn w:val="Normal"/>
    <w:link w:val="BalloonTextChar"/>
    <w:semiHidden/>
    <w:rsid w:val="00906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9069AE"/>
    <w:rPr>
      <w:rFonts w:ascii="Tahoma" w:hAnsi="Tahoma" w:cs="Tahoma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9069AE"/>
  </w:style>
  <w:style w:type="character" w:customStyle="1" w:styleId="CommentTextChar">
    <w:name w:val="Comment Text Char"/>
    <w:link w:val="CommentText"/>
    <w:semiHidden/>
    <w:locked/>
    <w:rsid w:val="009069A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9AE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9069AE"/>
    <w:rPr>
      <w:b/>
      <w:bCs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069AE"/>
  </w:style>
  <w:style w:type="character" w:customStyle="1" w:styleId="FootnoteTextChar">
    <w:name w:val="Footnote Text Char"/>
    <w:link w:val="FootnoteText"/>
    <w:semiHidden/>
    <w:locked/>
    <w:rsid w:val="009069AE"/>
    <w:rPr>
      <w:lang w:val="en-US" w:eastAsia="en-US" w:bidi="ar-SA"/>
    </w:rPr>
  </w:style>
  <w:style w:type="character" w:styleId="FootnoteReference">
    <w:name w:val="footnote reference"/>
    <w:semiHidden/>
    <w:rsid w:val="009069AE"/>
    <w:rPr>
      <w:rFonts w:cs="Times New Roman"/>
      <w:vertAlign w:val="superscript"/>
    </w:rPr>
  </w:style>
  <w:style w:type="character" w:customStyle="1" w:styleId="style5">
    <w:name w:val="style5"/>
    <w:rsid w:val="009069AE"/>
    <w:rPr>
      <w:rFonts w:cs="Times New Roman"/>
    </w:rPr>
  </w:style>
  <w:style w:type="paragraph" w:styleId="ListParagraph">
    <w:name w:val="List Paragraph"/>
    <w:basedOn w:val="Normal"/>
    <w:qFormat/>
    <w:rsid w:val="009069A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sid w:val="009069AE"/>
    <w:rPr>
      <w:rFonts w:ascii="Arial" w:hAnsi="Arial" w:cs="Arial"/>
    </w:rPr>
  </w:style>
  <w:style w:type="character" w:styleId="CommentReference">
    <w:name w:val="annotation reference"/>
    <w:semiHidden/>
    <w:rsid w:val="002A78E4"/>
    <w:rPr>
      <w:sz w:val="16"/>
      <w:szCs w:val="16"/>
    </w:rPr>
  </w:style>
  <w:style w:type="table" w:styleId="GridTable2-Accent1">
    <w:name w:val="Grid Table 2 Accent 1"/>
    <w:basedOn w:val="TableNormal"/>
    <w:uiPriority w:val="47"/>
    <w:rsid w:val="00581CC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1DC68C-21D4-0445-9087-7ECA3B02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S:\Course Documents\Rational RequisitePro\ReqProFall01\SRS.dot</Template>
  <TotalTime>114</TotalTime>
  <Pages>6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4326</CharactersWithSpaces>
  <SharedDoc>false</SharedDoc>
  <HLinks>
    <vt:vector size="60" baseType="variant"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_Toc32695193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_Toc32695192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_Toc32695191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_Toc32695190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_Toc32695189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_Toc32695188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_Toc32695187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_Toc32695186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_Toc32695185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_Toc32695184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leonardo</dc:creator>
  <cp:keywords/>
  <cp:lastModifiedBy>Bianca Alvarado</cp:lastModifiedBy>
  <cp:revision>30</cp:revision>
  <cp:lastPrinted>2002-04-23T16:31:00Z</cp:lastPrinted>
  <dcterms:created xsi:type="dcterms:W3CDTF">2020-02-16T04:55:00Z</dcterms:created>
  <dcterms:modified xsi:type="dcterms:W3CDTF">2020-02-19T23:38:00Z</dcterms:modified>
</cp:coreProperties>
</file>