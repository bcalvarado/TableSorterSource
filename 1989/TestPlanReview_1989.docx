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7CBB" w14:textId="0E732E60" w:rsidR="00581CC9" w:rsidRPr="00000D04" w:rsidRDefault="00581CC9" w:rsidP="00581CC9">
      <w:pPr>
        <w:pStyle w:val="Title"/>
        <w:rPr>
          <w:rFonts w:ascii="Times New Roman" w:hAnsi="Times New Roman"/>
        </w:rPr>
      </w:pPr>
      <w:r w:rsidRPr="00000D04">
        <w:rPr>
          <w:rFonts w:ascii="Times New Roman" w:hAnsi="Times New Roman"/>
        </w:rPr>
        <w:t>#1989 Test Plan Review</w:t>
      </w:r>
    </w:p>
    <w:p w14:paraId="5C4FE361" w14:textId="77777777" w:rsidR="00941D93" w:rsidRPr="00000D04" w:rsidRDefault="00941D93">
      <w:pPr>
        <w:pStyle w:val="Subtitle"/>
        <w:rPr>
          <w:rFonts w:ascii="Times New Roman" w:hAnsi="Times New Roman"/>
        </w:rPr>
      </w:pPr>
      <w:r w:rsidRPr="00000D04">
        <w:rPr>
          <w:rFonts w:ascii="Times New Roman" w:hAnsi="Times New Roman"/>
        </w:rPr>
        <w:t>Version &lt;1.0&gt;</w:t>
      </w:r>
    </w:p>
    <w:p w14:paraId="7FD2EB15" w14:textId="77777777" w:rsidR="00941D93" w:rsidRPr="00000D04" w:rsidRDefault="009069AE">
      <w:pPr>
        <w:pStyle w:val="Subtitle"/>
        <w:rPr>
          <w:rFonts w:ascii="Times New Roman" w:hAnsi="Times New Roman"/>
          <w:color w:val="000000"/>
        </w:rPr>
      </w:pPr>
      <w:r w:rsidRPr="00000D04">
        <w:rPr>
          <w:rFonts w:ascii="Times New Roman" w:hAnsi="Times New Roman"/>
        </w:rPr>
        <w:t>&lt;date&gt;</w:t>
      </w:r>
    </w:p>
    <w:p w14:paraId="59918594" w14:textId="77777777" w:rsidR="00941D93" w:rsidRPr="00000D04" w:rsidRDefault="00941D93">
      <w:pPr>
        <w:pStyle w:val="DocControlHeading"/>
        <w:sectPr w:rsidR="00941D93" w:rsidRPr="00000D04">
          <w:headerReference w:type="default" r:id="rId8"/>
          <w:footerReference w:type="default" r:id="rId9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p w14:paraId="3EBE6FD5" w14:textId="77777777" w:rsidR="00941D93" w:rsidRPr="00000D04" w:rsidRDefault="00941D93">
      <w:pPr>
        <w:pStyle w:val="DocControlHeading"/>
      </w:pPr>
      <w:bookmarkStart w:id="3" w:name="_Toc32700633"/>
      <w:r w:rsidRPr="00000D04">
        <w:lastRenderedPageBreak/>
        <w:t>Document Control</w:t>
      </w:r>
      <w:bookmarkEnd w:id="0"/>
      <w:bookmarkEnd w:id="1"/>
      <w:bookmarkEnd w:id="2"/>
      <w:bookmarkEnd w:id="3"/>
    </w:p>
    <w:p w14:paraId="2AD51BE4" w14:textId="77777777" w:rsidR="00941D93" w:rsidRPr="00000D04" w:rsidRDefault="00941D93">
      <w:pPr>
        <w:pStyle w:val="DocControlHeading2"/>
      </w:pPr>
      <w:bookmarkStart w:id="4" w:name="_Toc461626764"/>
      <w:bookmarkStart w:id="5" w:name="_Toc461628994"/>
      <w:bookmarkStart w:id="6" w:name="_Toc461632036"/>
      <w:bookmarkStart w:id="7" w:name="_Toc32700634"/>
      <w:r w:rsidRPr="00000D04">
        <w:t>Approval</w:t>
      </w:r>
      <w:bookmarkEnd w:id="4"/>
      <w:bookmarkEnd w:id="5"/>
      <w:bookmarkEnd w:id="6"/>
      <w:bookmarkEnd w:id="7"/>
    </w:p>
    <w:p w14:paraId="4C9BC7AE" w14:textId="77777777" w:rsidR="00941D93" w:rsidRPr="00000D04" w:rsidRDefault="00941D93">
      <w:pPr>
        <w:pStyle w:val="Paragraph"/>
      </w:pPr>
      <w:r w:rsidRPr="00000D04">
        <w:t>The Guidance Team and the customer shall approve this document.</w:t>
      </w:r>
    </w:p>
    <w:p w14:paraId="0F482D7D" w14:textId="77777777" w:rsidR="00941D93" w:rsidRPr="00000D04" w:rsidRDefault="00941D93">
      <w:pPr>
        <w:pStyle w:val="DocControlHeading2"/>
      </w:pPr>
      <w:bookmarkStart w:id="8" w:name="_Toc461626765"/>
      <w:bookmarkStart w:id="9" w:name="_Toc461628995"/>
      <w:bookmarkStart w:id="10" w:name="_Toc461632037"/>
      <w:bookmarkStart w:id="11" w:name="_Toc32700635"/>
      <w:r w:rsidRPr="00000D04">
        <w:t>Document Change Control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941D93" w:rsidRPr="00000D04" w14:paraId="0C0F4F44" w14:textId="77777777">
        <w:tc>
          <w:tcPr>
            <w:tcW w:w="4428" w:type="dxa"/>
          </w:tcPr>
          <w:p w14:paraId="5F05CEA1" w14:textId="77777777" w:rsidR="00941D93" w:rsidRPr="00000D04" w:rsidRDefault="00941D93">
            <w:pPr>
              <w:jc w:val="right"/>
            </w:pPr>
            <w:r w:rsidRPr="00000D04">
              <w:t>Initial Release:</w:t>
            </w:r>
          </w:p>
        </w:tc>
        <w:tc>
          <w:tcPr>
            <w:tcW w:w="4428" w:type="dxa"/>
          </w:tcPr>
          <w:p w14:paraId="7CD4D57E" w14:textId="77777777" w:rsidR="00941D93" w:rsidRPr="00000D04" w:rsidRDefault="00581CC9">
            <w:r w:rsidRPr="00000D04">
              <w:t>1.0</w:t>
            </w:r>
          </w:p>
        </w:tc>
      </w:tr>
      <w:tr w:rsidR="00941D93" w:rsidRPr="00000D04" w14:paraId="7604A5A0" w14:textId="77777777">
        <w:tc>
          <w:tcPr>
            <w:tcW w:w="4428" w:type="dxa"/>
          </w:tcPr>
          <w:p w14:paraId="4260AD5C" w14:textId="77777777" w:rsidR="00941D93" w:rsidRPr="00000D04" w:rsidRDefault="00941D93">
            <w:pPr>
              <w:jc w:val="right"/>
            </w:pPr>
            <w:r w:rsidRPr="00000D04">
              <w:t>Current Release:</w:t>
            </w:r>
          </w:p>
        </w:tc>
        <w:tc>
          <w:tcPr>
            <w:tcW w:w="4428" w:type="dxa"/>
          </w:tcPr>
          <w:p w14:paraId="11E76B1B" w14:textId="77777777" w:rsidR="00941D93" w:rsidRPr="00000D04" w:rsidRDefault="00941D93"/>
        </w:tc>
      </w:tr>
      <w:tr w:rsidR="00941D93" w:rsidRPr="00000D04" w14:paraId="654F0EE5" w14:textId="77777777">
        <w:tc>
          <w:tcPr>
            <w:tcW w:w="4428" w:type="dxa"/>
          </w:tcPr>
          <w:p w14:paraId="2B52DB85" w14:textId="77777777" w:rsidR="00941D93" w:rsidRPr="00000D04" w:rsidRDefault="00941D93">
            <w:pPr>
              <w:jc w:val="right"/>
            </w:pPr>
            <w:r w:rsidRPr="00000D04">
              <w:t>Indicator of Last Page in Document:</w:t>
            </w:r>
          </w:p>
        </w:tc>
        <w:tc>
          <w:tcPr>
            <w:tcW w:w="4428" w:type="dxa"/>
          </w:tcPr>
          <w:p w14:paraId="24BC427A" w14:textId="77777777" w:rsidR="00941D93" w:rsidRPr="00000D04" w:rsidRDefault="00941D93"/>
        </w:tc>
      </w:tr>
      <w:tr w:rsidR="00941D93" w:rsidRPr="00000D04" w14:paraId="78C05C82" w14:textId="77777777">
        <w:tc>
          <w:tcPr>
            <w:tcW w:w="4428" w:type="dxa"/>
          </w:tcPr>
          <w:p w14:paraId="24FB5976" w14:textId="77777777" w:rsidR="00941D93" w:rsidRPr="00000D04" w:rsidRDefault="00941D93">
            <w:pPr>
              <w:jc w:val="right"/>
            </w:pPr>
            <w:r w:rsidRPr="00000D04">
              <w:t>Date of Last Review:</w:t>
            </w:r>
          </w:p>
        </w:tc>
        <w:tc>
          <w:tcPr>
            <w:tcW w:w="4428" w:type="dxa"/>
          </w:tcPr>
          <w:p w14:paraId="59A3B76B" w14:textId="77777777" w:rsidR="00941D93" w:rsidRPr="00000D04" w:rsidRDefault="00941D93"/>
        </w:tc>
      </w:tr>
      <w:tr w:rsidR="00941D93" w:rsidRPr="00000D04" w14:paraId="0B67FCA8" w14:textId="77777777">
        <w:tc>
          <w:tcPr>
            <w:tcW w:w="4428" w:type="dxa"/>
          </w:tcPr>
          <w:p w14:paraId="06A9E2DD" w14:textId="77777777" w:rsidR="00941D93" w:rsidRPr="00000D04" w:rsidRDefault="00941D93">
            <w:pPr>
              <w:jc w:val="right"/>
            </w:pPr>
            <w:r w:rsidRPr="00000D04">
              <w:t>Date of Next Review:</w:t>
            </w:r>
          </w:p>
        </w:tc>
        <w:tc>
          <w:tcPr>
            <w:tcW w:w="4428" w:type="dxa"/>
          </w:tcPr>
          <w:p w14:paraId="3E70E0AC" w14:textId="77777777" w:rsidR="00941D93" w:rsidRPr="00000D04" w:rsidRDefault="00941D93"/>
        </w:tc>
      </w:tr>
      <w:tr w:rsidR="00941D93" w:rsidRPr="00000D04" w14:paraId="5643BB49" w14:textId="77777777">
        <w:tc>
          <w:tcPr>
            <w:tcW w:w="4428" w:type="dxa"/>
          </w:tcPr>
          <w:p w14:paraId="2F54682A" w14:textId="77777777" w:rsidR="00941D93" w:rsidRPr="00000D04" w:rsidRDefault="00941D93">
            <w:pPr>
              <w:jc w:val="right"/>
            </w:pPr>
            <w:r w:rsidRPr="00000D04">
              <w:t>Target Date for Next Update:</w:t>
            </w:r>
          </w:p>
        </w:tc>
        <w:tc>
          <w:tcPr>
            <w:tcW w:w="4428" w:type="dxa"/>
          </w:tcPr>
          <w:p w14:paraId="542CD066" w14:textId="77777777" w:rsidR="00941D93" w:rsidRPr="00000D04" w:rsidRDefault="00941D93"/>
        </w:tc>
      </w:tr>
    </w:tbl>
    <w:p w14:paraId="7F74BE60" w14:textId="77777777" w:rsidR="00941D93" w:rsidRPr="00000D04" w:rsidRDefault="00941D93">
      <w:pPr>
        <w:pStyle w:val="DocControlHeading2"/>
      </w:pPr>
      <w:bookmarkStart w:id="12" w:name="_Toc461626766"/>
      <w:bookmarkStart w:id="13" w:name="_Toc461628996"/>
      <w:bookmarkStart w:id="14" w:name="_Toc461632038"/>
      <w:bookmarkStart w:id="15" w:name="_Toc32700636"/>
      <w:r w:rsidRPr="00000D04">
        <w:t>Distribution List</w:t>
      </w:r>
      <w:bookmarkEnd w:id="12"/>
      <w:bookmarkEnd w:id="13"/>
      <w:bookmarkEnd w:id="14"/>
      <w:bookmarkEnd w:id="15"/>
    </w:p>
    <w:p w14:paraId="3CB8676E" w14:textId="77777777" w:rsidR="00941D93" w:rsidRPr="00000D04" w:rsidRDefault="00941D93">
      <w:pPr>
        <w:pStyle w:val="Paragraph"/>
      </w:pPr>
      <w:r w:rsidRPr="00000D04">
        <w:t>This following list of people shall receive a copy of this document every time a new version of this document becomes available:</w:t>
      </w:r>
    </w:p>
    <w:p w14:paraId="0964B8DC" w14:textId="77777777" w:rsidR="00941D93" w:rsidRPr="00000D04" w:rsidRDefault="00941D93">
      <w:pPr>
        <w:ind w:left="2160"/>
      </w:pPr>
      <w:r w:rsidRPr="00000D04">
        <w:t>Guidance Team Members:</w:t>
      </w:r>
    </w:p>
    <w:p w14:paraId="781497DA" w14:textId="77777777" w:rsidR="00581CC9" w:rsidRPr="00000D04" w:rsidRDefault="00581CC9">
      <w:pPr>
        <w:ind w:left="2160"/>
      </w:pPr>
      <w:r w:rsidRPr="00000D04">
        <w:t>Dr. Roach</w:t>
      </w:r>
    </w:p>
    <w:p w14:paraId="49126E6C" w14:textId="77777777" w:rsidR="00941D93" w:rsidRPr="00000D04" w:rsidRDefault="00941D93">
      <w:pPr>
        <w:ind w:left="2160"/>
      </w:pPr>
    </w:p>
    <w:p w14:paraId="6322F22F" w14:textId="77777777" w:rsidR="00941D93" w:rsidRPr="00000D04" w:rsidRDefault="00941D93">
      <w:pPr>
        <w:ind w:left="1440" w:firstLine="720"/>
      </w:pPr>
      <w:r w:rsidRPr="00000D04">
        <w:t>Customer:</w:t>
      </w:r>
      <w:r w:rsidR="00581CC9" w:rsidRPr="00000D04">
        <w:t xml:space="preserve"> #1989</w:t>
      </w:r>
      <w:r w:rsidRPr="00000D04">
        <w:tab/>
      </w:r>
    </w:p>
    <w:p w14:paraId="4EB1E3D1" w14:textId="77777777" w:rsidR="00941D93" w:rsidRPr="00000D04" w:rsidRDefault="00941D93">
      <w:pPr>
        <w:ind w:left="1440" w:firstLine="720"/>
      </w:pPr>
    </w:p>
    <w:p w14:paraId="197DB49A" w14:textId="77777777" w:rsidR="00941D93" w:rsidRPr="00000D04" w:rsidRDefault="00941D93">
      <w:pPr>
        <w:ind w:left="1440" w:firstLine="720"/>
      </w:pPr>
      <w:r w:rsidRPr="00000D04">
        <w:t>Software Team Members:</w:t>
      </w:r>
    </w:p>
    <w:p w14:paraId="06862C19" w14:textId="77777777" w:rsidR="00941D93" w:rsidRPr="00000D04" w:rsidRDefault="00941D93" w:rsidP="00C97BDB">
      <w:pPr>
        <w:pStyle w:val="DocControlHeading2"/>
        <w:tabs>
          <w:tab w:val="left" w:pos="8030"/>
        </w:tabs>
      </w:pPr>
      <w:bookmarkStart w:id="16" w:name="_Toc461626767"/>
      <w:bookmarkStart w:id="17" w:name="_Toc461628997"/>
      <w:bookmarkStart w:id="18" w:name="_Toc461632039"/>
      <w:bookmarkStart w:id="19" w:name="_Toc32700637"/>
      <w:r w:rsidRPr="00000D04">
        <w:t>Change Summary</w:t>
      </w:r>
      <w:bookmarkEnd w:id="16"/>
      <w:bookmarkEnd w:id="17"/>
      <w:bookmarkEnd w:id="18"/>
      <w:bookmarkEnd w:id="19"/>
      <w:r w:rsidR="00C97BDB">
        <w:tab/>
      </w:r>
    </w:p>
    <w:p w14:paraId="64567EBE" w14:textId="77777777" w:rsidR="00941D93" w:rsidRPr="00000D04" w:rsidRDefault="00941D93">
      <w:pPr>
        <w:pStyle w:val="Paragraph"/>
      </w:pPr>
      <w:r w:rsidRPr="00000D04">
        <w:t>The following table details changes made between versions of this document</w:t>
      </w:r>
    </w:p>
    <w:p w14:paraId="654919AF" w14:textId="77777777" w:rsidR="00941D93" w:rsidRPr="00000D04" w:rsidRDefault="00941D9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941D93" w:rsidRPr="00000D04" w14:paraId="6FE80571" w14:textId="77777777">
        <w:tc>
          <w:tcPr>
            <w:tcW w:w="1764" w:type="dxa"/>
          </w:tcPr>
          <w:p w14:paraId="406B4689" w14:textId="77777777" w:rsidR="00941D93" w:rsidRPr="00000D04" w:rsidRDefault="00941D93">
            <w:pPr>
              <w:jc w:val="center"/>
            </w:pPr>
            <w:r w:rsidRPr="00000D04">
              <w:t>Version</w:t>
            </w:r>
          </w:p>
        </w:tc>
        <w:tc>
          <w:tcPr>
            <w:tcW w:w="1170" w:type="dxa"/>
          </w:tcPr>
          <w:p w14:paraId="6E7DC830" w14:textId="77777777" w:rsidR="00941D93" w:rsidRPr="00000D04" w:rsidRDefault="00941D93">
            <w:pPr>
              <w:jc w:val="center"/>
            </w:pPr>
            <w:r w:rsidRPr="00000D04">
              <w:t>Date</w:t>
            </w:r>
          </w:p>
        </w:tc>
        <w:tc>
          <w:tcPr>
            <w:tcW w:w="1800" w:type="dxa"/>
          </w:tcPr>
          <w:p w14:paraId="6A75D225" w14:textId="77777777" w:rsidR="00941D93" w:rsidRPr="00000D04" w:rsidRDefault="00941D93">
            <w:pPr>
              <w:jc w:val="center"/>
            </w:pPr>
            <w:r w:rsidRPr="00000D04">
              <w:t>Modifier</w:t>
            </w:r>
          </w:p>
        </w:tc>
        <w:tc>
          <w:tcPr>
            <w:tcW w:w="3978" w:type="dxa"/>
          </w:tcPr>
          <w:p w14:paraId="450BC742" w14:textId="77777777" w:rsidR="00941D93" w:rsidRPr="00000D04" w:rsidRDefault="00941D93">
            <w:pPr>
              <w:jc w:val="center"/>
            </w:pPr>
            <w:r w:rsidRPr="00000D04">
              <w:t>Description</w:t>
            </w:r>
          </w:p>
        </w:tc>
      </w:tr>
      <w:tr w:rsidR="00941D93" w:rsidRPr="00000D04" w14:paraId="360627E8" w14:textId="77777777">
        <w:tc>
          <w:tcPr>
            <w:tcW w:w="1764" w:type="dxa"/>
          </w:tcPr>
          <w:p w14:paraId="3325B16B" w14:textId="77777777" w:rsidR="00941D93" w:rsidRPr="00000D04" w:rsidRDefault="00581CC9">
            <w:pPr>
              <w:jc w:val="center"/>
            </w:pPr>
            <w:r w:rsidRPr="00000D04">
              <w:t>1.0</w:t>
            </w:r>
          </w:p>
        </w:tc>
        <w:tc>
          <w:tcPr>
            <w:tcW w:w="1170" w:type="dxa"/>
          </w:tcPr>
          <w:p w14:paraId="481428F7" w14:textId="77777777" w:rsidR="00941D93" w:rsidRPr="00000D04" w:rsidRDefault="00581CC9">
            <w:pPr>
              <w:jc w:val="center"/>
            </w:pPr>
            <w:r w:rsidRPr="00000D04">
              <w:t>02/1</w:t>
            </w:r>
            <w:r w:rsidR="00DD2F26">
              <w:t>5</w:t>
            </w:r>
            <w:r w:rsidRPr="00000D04">
              <w:t>/2020</w:t>
            </w:r>
          </w:p>
        </w:tc>
        <w:tc>
          <w:tcPr>
            <w:tcW w:w="1800" w:type="dxa"/>
          </w:tcPr>
          <w:p w14:paraId="4874766E" w14:textId="77777777" w:rsidR="00941D93" w:rsidRPr="00000D04" w:rsidRDefault="00941D93">
            <w:pPr>
              <w:jc w:val="center"/>
            </w:pPr>
          </w:p>
        </w:tc>
        <w:tc>
          <w:tcPr>
            <w:tcW w:w="3978" w:type="dxa"/>
          </w:tcPr>
          <w:p w14:paraId="36F0269D" w14:textId="77777777" w:rsidR="00941D93" w:rsidRPr="00000D04" w:rsidRDefault="00941D93">
            <w:pPr>
              <w:pStyle w:val="TableText"/>
              <w:widowControl/>
              <w:spacing w:before="0" w:after="0"/>
            </w:pPr>
          </w:p>
        </w:tc>
      </w:tr>
      <w:tr w:rsidR="00941D93" w:rsidRPr="00000D04" w14:paraId="5A9B8C14" w14:textId="77777777">
        <w:tc>
          <w:tcPr>
            <w:tcW w:w="1764" w:type="dxa"/>
          </w:tcPr>
          <w:p w14:paraId="2535C513" w14:textId="77777777" w:rsidR="00941D93" w:rsidRPr="00000D04" w:rsidRDefault="00941D93"/>
        </w:tc>
        <w:tc>
          <w:tcPr>
            <w:tcW w:w="1170" w:type="dxa"/>
          </w:tcPr>
          <w:p w14:paraId="1AD642EB" w14:textId="77777777" w:rsidR="00941D93" w:rsidRPr="00000D04" w:rsidRDefault="00941D93"/>
        </w:tc>
        <w:tc>
          <w:tcPr>
            <w:tcW w:w="1800" w:type="dxa"/>
          </w:tcPr>
          <w:p w14:paraId="28D2031F" w14:textId="77777777" w:rsidR="00941D93" w:rsidRPr="00000D04" w:rsidRDefault="00941D93"/>
        </w:tc>
        <w:tc>
          <w:tcPr>
            <w:tcW w:w="3978" w:type="dxa"/>
          </w:tcPr>
          <w:p w14:paraId="1BCE7642" w14:textId="77777777" w:rsidR="00941D93" w:rsidRPr="00000D04" w:rsidRDefault="00941D93"/>
        </w:tc>
      </w:tr>
      <w:tr w:rsidR="00941D93" w:rsidRPr="00000D04" w14:paraId="1B03CF25" w14:textId="77777777">
        <w:tc>
          <w:tcPr>
            <w:tcW w:w="1764" w:type="dxa"/>
          </w:tcPr>
          <w:p w14:paraId="1C59CDC2" w14:textId="77777777" w:rsidR="00941D93" w:rsidRPr="00000D04" w:rsidRDefault="00941D93"/>
        </w:tc>
        <w:tc>
          <w:tcPr>
            <w:tcW w:w="1170" w:type="dxa"/>
          </w:tcPr>
          <w:p w14:paraId="3C3753EF" w14:textId="77777777" w:rsidR="00941D93" w:rsidRPr="00000D04" w:rsidRDefault="00941D93"/>
        </w:tc>
        <w:tc>
          <w:tcPr>
            <w:tcW w:w="1800" w:type="dxa"/>
          </w:tcPr>
          <w:p w14:paraId="319BC41A" w14:textId="77777777" w:rsidR="00941D93" w:rsidRPr="00000D04" w:rsidRDefault="00941D93"/>
        </w:tc>
        <w:tc>
          <w:tcPr>
            <w:tcW w:w="3978" w:type="dxa"/>
          </w:tcPr>
          <w:p w14:paraId="3FBEEFD7" w14:textId="77777777" w:rsidR="00941D93" w:rsidRPr="00000D04" w:rsidRDefault="00941D93"/>
        </w:tc>
      </w:tr>
    </w:tbl>
    <w:p w14:paraId="7C2E6F37" w14:textId="77777777" w:rsidR="00941D93" w:rsidRPr="00000D04" w:rsidRDefault="00941D93">
      <w:pPr>
        <w:ind w:left="144"/>
      </w:pPr>
    </w:p>
    <w:p w14:paraId="1C6D9AB4" w14:textId="77777777" w:rsidR="00941D93" w:rsidRPr="00000D04" w:rsidRDefault="00941D93">
      <w:pPr>
        <w:ind w:left="144"/>
      </w:pPr>
    </w:p>
    <w:p w14:paraId="33D49979" w14:textId="77777777" w:rsidR="00941D93" w:rsidRPr="00000D04" w:rsidRDefault="00941D93">
      <w:pPr>
        <w:ind w:left="144"/>
      </w:pPr>
    </w:p>
    <w:p w14:paraId="7E1085A1" w14:textId="77777777" w:rsidR="00941D93" w:rsidRPr="00000D04" w:rsidRDefault="00941D93">
      <w:pPr>
        <w:ind w:left="144"/>
      </w:pPr>
    </w:p>
    <w:p w14:paraId="5AE3670D" w14:textId="77777777" w:rsidR="00941D93" w:rsidRPr="00000D04" w:rsidRDefault="00941D93">
      <w:pPr>
        <w:pStyle w:val="Paragraph"/>
      </w:pPr>
      <w:r w:rsidRPr="00000D04">
        <w:t>Note: The template presented in this document was taken from:</w:t>
      </w:r>
    </w:p>
    <w:p w14:paraId="60F53769" w14:textId="77777777" w:rsidR="00941D93" w:rsidRPr="00000D04" w:rsidRDefault="00941D93">
      <w:pPr>
        <w:pStyle w:val="Paragraph"/>
      </w:pPr>
      <w:r w:rsidRPr="00000D04">
        <w:t xml:space="preserve">Donaldson, S., and S. Siegel, </w:t>
      </w:r>
      <w:r w:rsidRPr="00000D04">
        <w:rPr>
          <w:i/>
          <w:iCs/>
        </w:rPr>
        <w:t>Successful Software Development</w:t>
      </w:r>
      <w:r w:rsidRPr="00000D04">
        <w:t>. Upper Saddle River, NJ: Prentice Hall, 2001, pp. 321-323.</w:t>
      </w:r>
    </w:p>
    <w:p w14:paraId="3A5BA13E" w14:textId="77777777" w:rsidR="00E47986" w:rsidRPr="00000D04" w:rsidRDefault="00E47986">
      <w:pPr>
        <w:pStyle w:val="Paragraph"/>
      </w:pPr>
    </w:p>
    <w:p w14:paraId="6845A927" w14:textId="77777777" w:rsidR="00E47986" w:rsidRPr="00000D04" w:rsidRDefault="00E47986" w:rsidP="00E47986">
      <w:pPr>
        <w:pStyle w:val="Paragraph"/>
      </w:pPr>
      <w:r w:rsidRPr="00000D04">
        <w:t xml:space="preserve">Note: The template presented in this document was taken from: Donaldson, S., and S. Siegel, </w:t>
      </w:r>
      <w:r w:rsidRPr="00000D04">
        <w:rPr>
          <w:i/>
          <w:iCs/>
        </w:rPr>
        <w:t>Successful Software Development</w:t>
      </w:r>
      <w:r w:rsidRPr="00000D04">
        <w:t>. Upper Saddle River, NJ: Prentice Hall, 2001, pp. 321-323 and modified by Humberto Mendoza and Steve Roach.</w:t>
      </w:r>
    </w:p>
    <w:p w14:paraId="53773102" w14:textId="77777777" w:rsidR="00941D93" w:rsidRPr="00000D04" w:rsidRDefault="00941D93">
      <w:pPr>
        <w:pStyle w:val="Paragraph"/>
      </w:pPr>
    </w:p>
    <w:p w14:paraId="1E9FEC86" w14:textId="77777777" w:rsidR="00941D93" w:rsidRPr="00000D04" w:rsidRDefault="00941D93">
      <w:pPr>
        <w:pStyle w:val="Paragraph"/>
      </w:pPr>
      <w:r w:rsidRPr="00000D04">
        <w:t>Supplementary information is from:</w:t>
      </w:r>
    </w:p>
    <w:p w14:paraId="78419F80" w14:textId="77777777" w:rsidR="00941D93" w:rsidRPr="00000D04" w:rsidRDefault="00941D93">
      <w:pPr>
        <w:pStyle w:val="Paragraph"/>
      </w:pPr>
      <w:proofErr w:type="spellStart"/>
      <w:r w:rsidRPr="00000D04">
        <w:t>Pfleeger</w:t>
      </w:r>
      <w:proofErr w:type="spellEnd"/>
      <w:r w:rsidRPr="00000D04">
        <w:t xml:space="preserve">, S.  </w:t>
      </w:r>
      <w:r w:rsidRPr="00000D04">
        <w:rPr>
          <w:i/>
          <w:iCs/>
        </w:rPr>
        <w:t>Software Engineering, Theory and Practice</w:t>
      </w:r>
      <w:r w:rsidRPr="00000D04">
        <w:t xml:space="preserve">.  Upper Saddle River, NJ: Prentice Hall, 1998, p. 365.  </w:t>
      </w:r>
    </w:p>
    <w:p w14:paraId="0890F501" w14:textId="77777777" w:rsidR="00941D93" w:rsidRPr="00000D04" w:rsidRDefault="00941D93">
      <w:pPr>
        <w:pStyle w:val="Paragraph"/>
      </w:pPr>
      <w:r w:rsidRPr="00000D04">
        <w:br w:type="column"/>
      </w:r>
    </w:p>
    <w:p w14:paraId="3C13D273" w14:textId="77777777" w:rsidR="00941D93" w:rsidRPr="00000D04" w:rsidRDefault="00941D93">
      <w:pPr>
        <w:ind w:left="144"/>
      </w:pPr>
    </w:p>
    <w:p w14:paraId="5F7D4A43" w14:textId="77777777" w:rsidR="00941D93" w:rsidRPr="00000D04" w:rsidRDefault="00941D93">
      <w:pPr>
        <w:pStyle w:val="TOC2"/>
        <w:rPr>
          <w:sz w:val="28"/>
        </w:rPr>
      </w:pPr>
      <w:r w:rsidRPr="00000D04">
        <w:rPr>
          <w:sz w:val="28"/>
        </w:rPr>
        <w:t>Table of Contents</w:t>
      </w:r>
    </w:p>
    <w:p w14:paraId="6496C6ED" w14:textId="77777777" w:rsidR="00C97BDB" w:rsidRDefault="00941D9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000D04">
        <w:rPr>
          <w:sz w:val="28"/>
        </w:rPr>
        <w:fldChar w:fldCharType="begin"/>
      </w:r>
      <w:r w:rsidRPr="00000D04">
        <w:rPr>
          <w:sz w:val="28"/>
        </w:rPr>
        <w:instrText xml:space="preserve"> TOC \o "1-3" \h \z </w:instrText>
      </w:r>
      <w:r w:rsidRPr="00000D04">
        <w:rPr>
          <w:sz w:val="28"/>
        </w:rPr>
        <w:fldChar w:fldCharType="separate"/>
      </w:r>
      <w:hyperlink w:anchor="_Toc32700633" w:history="1">
        <w:r w:rsidR="00C97BDB" w:rsidRPr="00A44B59">
          <w:rPr>
            <w:rStyle w:val="Hyperlink"/>
            <w:noProof/>
          </w:rPr>
          <w:t>Document Control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_Toc32700633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ii</w:t>
        </w:r>
        <w:r w:rsidR="00C97BDB">
          <w:rPr>
            <w:noProof/>
            <w:webHidden/>
          </w:rPr>
          <w:fldChar w:fldCharType="end"/>
        </w:r>
      </w:hyperlink>
    </w:p>
    <w:p w14:paraId="075A6318" w14:textId="77777777" w:rsidR="00C97BDB" w:rsidRDefault="00835839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34" w:history="1">
        <w:r w:rsidR="00C97BDB" w:rsidRPr="00A44B59">
          <w:rPr>
            <w:rStyle w:val="Hyperlink"/>
            <w:noProof/>
          </w:rPr>
          <w:t>Approval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_Toc32700634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ii</w:t>
        </w:r>
        <w:r w:rsidR="00C97BDB">
          <w:rPr>
            <w:noProof/>
            <w:webHidden/>
          </w:rPr>
          <w:fldChar w:fldCharType="end"/>
        </w:r>
      </w:hyperlink>
    </w:p>
    <w:p w14:paraId="31983FE6" w14:textId="77777777" w:rsidR="00C97BDB" w:rsidRDefault="00835839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35" w:history="1">
        <w:r w:rsidR="00C97BDB" w:rsidRPr="00A44B59">
          <w:rPr>
            <w:rStyle w:val="Hyperlink"/>
            <w:noProof/>
          </w:rPr>
          <w:t>Document Change Control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_Toc32700635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ii</w:t>
        </w:r>
        <w:r w:rsidR="00C97BDB">
          <w:rPr>
            <w:noProof/>
            <w:webHidden/>
          </w:rPr>
          <w:fldChar w:fldCharType="end"/>
        </w:r>
      </w:hyperlink>
    </w:p>
    <w:p w14:paraId="38D82C87" w14:textId="77777777" w:rsidR="00C97BDB" w:rsidRDefault="00835839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36" w:history="1">
        <w:r w:rsidR="00C97BDB" w:rsidRPr="00A44B59">
          <w:rPr>
            <w:rStyle w:val="Hyperlink"/>
            <w:noProof/>
          </w:rPr>
          <w:t>Distribution List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_Toc32700636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ii</w:t>
        </w:r>
        <w:r w:rsidR="00C97BDB">
          <w:rPr>
            <w:noProof/>
            <w:webHidden/>
          </w:rPr>
          <w:fldChar w:fldCharType="end"/>
        </w:r>
      </w:hyperlink>
    </w:p>
    <w:p w14:paraId="583105F1" w14:textId="77777777" w:rsidR="00C97BDB" w:rsidRDefault="00835839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37" w:history="1">
        <w:r w:rsidR="00C97BDB" w:rsidRPr="00A44B59">
          <w:rPr>
            <w:rStyle w:val="Hyperlink"/>
            <w:noProof/>
          </w:rPr>
          <w:t>Change Summary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_Toc32700637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ii</w:t>
        </w:r>
        <w:r w:rsidR="00C97BDB">
          <w:rPr>
            <w:noProof/>
            <w:webHidden/>
          </w:rPr>
          <w:fldChar w:fldCharType="end"/>
        </w:r>
      </w:hyperlink>
    </w:p>
    <w:p w14:paraId="6BBDD2A7" w14:textId="77777777" w:rsidR="00C97BDB" w:rsidRDefault="00835839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700638" w:history="1">
        <w:r w:rsidR="00C97BDB" w:rsidRPr="00A44B59">
          <w:rPr>
            <w:rStyle w:val="Hyperlink"/>
            <w:noProof/>
          </w:rPr>
          <w:t>1.</w:t>
        </w:r>
        <w:r w:rsidR="00C97BDB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Review Criteria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_Toc32700638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4</w:t>
        </w:r>
        <w:r w:rsidR="00C97BDB">
          <w:rPr>
            <w:noProof/>
            <w:webHidden/>
          </w:rPr>
          <w:fldChar w:fldCharType="end"/>
        </w:r>
      </w:hyperlink>
    </w:p>
    <w:p w14:paraId="6C474448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39" w:history="1">
        <w:r w:rsidR="00C97BDB" w:rsidRPr="00A44B59">
          <w:rPr>
            <w:rStyle w:val="Hyperlink"/>
            <w:noProof/>
          </w:rPr>
          <w:t>1.1.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Criteria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_Toc32700639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4</w:t>
        </w:r>
        <w:r w:rsidR="00C97BDB">
          <w:rPr>
            <w:noProof/>
            <w:webHidden/>
          </w:rPr>
          <w:fldChar w:fldCharType="end"/>
        </w:r>
      </w:hyperlink>
    </w:p>
    <w:p w14:paraId="0513627D" w14:textId="77777777" w:rsidR="00C97BDB" w:rsidRDefault="00835839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700640" w:history="1">
        <w:r w:rsidR="00C97BDB" w:rsidRPr="00A44B59">
          <w:rPr>
            <w:rStyle w:val="Hyperlink"/>
            <w:noProof/>
          </w:rPr>
          <w:t>2.</w:t>
        </w:r>
        <w:r w:rsidR="00C97BDB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Review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_Toc32700640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5</w:t>
        </w:r>
        <w:r w:rsidR="00C97BDB">
          <w:rPr>
            <w:noProof/>
            <w:webHidden/>
          </w:rPr>
          <w:fldChar w:fldCharType="end"/>
        </w:r>
      </w:hyperlink>
    </w:p>
    <w:p w14:paraId="53B61147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41" w:history="1">
        <w:r w:rsidR="00C97BDB" w:rsidRPr="00A44B59">
          <w:rPr>
            <w:rStyle w:val="Hyperlink"/>
            <w:noProof/>
          </w:rPr>
          <w:t>2.1.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Setup: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_Toc32700641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5</w:t>
        </w:r>
        <w:r w:rsidR="00C97BDB">
          <w:rPr>
            <w:noProof/>
            <w:webHidden/>
          </w:rPr>
          <w:fldChar w:fldCharType="end"/>
        </w:r>
      </w:hyperlink>
    </w:p>
    <w:p w14:paraId="0AC1AFA8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42" w:history="1">
        <w:r w:rsidR="00C97BDB" w:rsidRPr="00A44B59">
          <w:rPr>
            <w:rStyle w:val="Hyperlink"/>
            <w:noProof/>
          </w:rPr>
          <w:t>2.2.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Test No: 1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_Toc32700642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5</w:t>
        </w:r>
        <w:r w:rsidR="00C97BDB">
          <w:rPr>
            <w:noProof/>
            <w:webHidden/>
          </w:rPr>
          <w:fldChar w:fldCharType="end"/>
        </w:r>
      </w:hyperlink>
    </w:p>
    <w:p w14:paraId="437C71DC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43" w:history="1">
        <w:r w:rsidR="00C97BDB" w:rsidRPr="00A44B59">
          <w:rPr>
            <w:rStyle w:val="Hyperlink"/>
            <w:noProof/>
          </w:rPr>
          <w:t>2.3.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Test No: 2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_Toc32700643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5</w:t>
        </w:r>
        <w:r w:rsidR="00C97BDB">
          <w:rPr>
            <w:noProof/>
            <w:webHidden/>
          </w:rPr>
          <w:fldChar w:fldCharType="end"/>
        </w:r>
      </w:hyperlink>
    </w:p>
    <w:p w14:paraId="1828D6BF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44" w:history="1">
        <w:r w:rsidR="00C97BDB" w:rsidRPr="00A44B59">
          <w:rPr>
            <w:rStyle w:val="Hyperlink"/>
            <w:noProof/>
          </w:rPr>
          <w:t>2.4.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Test No: 3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_Toc32700644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5</w:t>
        </w:r>
        <w:r w:rsidR="00C97BDB">
          <w:rPr>
            <w:noProof/>
            <w:webHidden/>
          </w:rPr>
          <w:fldChar w:fldCharType="end"/>
        </w:r>
      </w:hyperlink>
    </w:p>
    <w:p w14:paraId="71C31E59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45" w:history="1">
        <w:r w:rsidR="00C97BDB" w:rsidRPr="00A44B59">
          <w:rPr>
            <w:rStyle w:val="Hyperlink"/>
            <w:noProof/>
          </w:rPr>
          <w:t>2.5.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Test No: 4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_Toc32700645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5</w:t>
        </w:r>
        <w:r w:rsidR="00C97BDB">
          <w:rPr>
            <w:noProof/>
            <w:webHidden/>
          </w:rPr>
          <w:fldChar w:fldCharType="end"/>
        </w:r>
      </w:hyperlink>
    </w:p>
    <w:p w14:paraId="657028AD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46" w:history="1">
        <w:r w:rsidR="00C97BDB" w:rsidRPr="00A44B59">
          <w:rPr>
            <w:rStyle w:val="Hyperlink"/>
            <w:noProof/>
          </w:rPr>
          <w:t>2.6.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Test No: 5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_Toc32700646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5</w:t>
        </w:r>
        <w:r w:rsidR="00C97BDB">
          <w:rPr>
            <w:noProof/>
            <w:webHidden/>
          </w:rPr>
          <w:fldChar w:fldCharType="end"/>
        </w:r>
      </w:hyperlink>
    </w:p>
    <w:p w14:paraId="1AD567DD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47" w:history="1">
        <w:r w:rsidR="00C97BDB" w:rsidRPr="00A44B59">
          <w:rPr>
            <w:rStyle w:val="Hyperlink"/>
            <w:noProof/>
          </w:rPr>
          <w:t>2.7.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Test No: 6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_Toc32700647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6</w:t>
        </w:r>
        <w:r w:rsidR="00C97BDB">
          <w:rPr>
            <w:noProof/>
            <w:webHidden/>
          </w:rPr>
          <w:fldChar w:fldCharType="end"/>
        </w:r>
      </w:hyperlink>
    </w:p>
    <w:p w14:paraId="07FE5C29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48" w:history="1">
        <w:r w:rsidR="00C97BDB" w:rsidRPr="00A44B59">
          <w:rPr>
            <w:rStyle w:val="Hyperlink"/>
            <w:noProof/>
          </w:rPr>
          <w:t>2.8.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Test No: 7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_Toc32700648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6</w:t>
        </w:r>
        <w:r w:rsidR="00C97BDB">
          <w:rPr>
            <w:noProof/>
            <w:webHidden/>
          </w:rPr>
          <w:fldChar w:fldCharType="end"/>
        </w:r>
      </w:hyperlink>
    </w:p>
    <w:p w14:paraId="44224053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49" w:history="1">
        <w:r w:rsidR="00C97BDB" w:rsidRPr="00A44B59">
          <w:rPr>
            <w:rStyle w:val="Hyperlink"/>
            <w:noProof/>
          </w:rPr>
          <w:t>2.9.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 xml:space="preserve">Test </w:t>
        </w:r>
        <w:r w:rsidR="00C97BDB" w:rsidRPr="00A44B59">
          <w:rPr>
            <w:rStyle w:val="Hyperlink"/>
            <w:noProof/>
          </w:rPr>
          <w:t>N</w:t>
        </w:r>
        <w:r w:rsidR="00C97BDB" w:rsidRPr="00A44B59">
          <w:rPr>
            <w:rStyle w:val="Hyperlink"/>
            <w:noProof/>
          </w:rPr>
          <w:t>o: 8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_Toc32700649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6</w:t>
        </w:r>
        <w:r w:rsidR="00C97BDB">
          <w:rPr>
            <w:noProof/>
            <w:webHidden/>
          </w:rPr>
          <w:fldChar w:fldCharType="end"/>
        </w:r>
      </w:hyperlink>
    </w:p>
    <w:p w14:paraId="710A892A" w14:textId="77777777" w:rsidR="00C97BDB" w:rsidRDefault="00835839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700650" w:history="1">
        <w:r w:rsidR="00C97BDB" w:rsidRPr="00A44B59">
          <w:rPr>
            <w:rStyle w:val="Hyperlink"/>
            <w:noProof/>
          </w:rPr>
          <w:t>3.</w:t>
        </w:r>
        <w:r w:rsidR="00C97BDB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Concluding Remarks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_Toc32700650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7</w:t>
        </w:r>
        <w:r w:rsidR="00C97BDB">
          <w:rPr>
            <w:noProof/>
            <w:webHidden/>
          </w:rPr>
          <w:fldChar w:fldCharType="end"/>
        </w:r>
      </w:hyperlink>
    </w:p>
    <w:p w14:paraId="3C3D085E" w14:textId="77777777" w:rsidR="00C97BDB" w:rsidRDefault="00835839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700651" w:history="1">
        <w:r w:rsidR="00C97BDB" w:rsidRPr="00A44B59">
          <w:rPr>
            <w:rStyle w:val="Hyperlink"/>
            <w:noProof/>
          </w:rPr>
          <w:t>4.</w:t>
        </w:r>
        <w:r w:rsidR="00C97BDB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Appendix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_Toc32700651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8</w:t>
        </w:r>
        <w:r w:rsidR="00C97BDB">
          <w:rPr>
            <w:noProof/>
            <w:webHidden/>
          </w:rPr>
          <w:fldChar w:fldCharType="end"/>
        </w:r>
      </w:hyperlink>
    </w:p>
    <w:p w14:paraId="0C76DE96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52" w:history="1">
        <w:r w:rsidR="00C97BDB" w:rsidRPr="00A44B59">
          <w:rPr>
            <w:rStyle w:val="Hyperlink"/>
            <w:noProof/>
          </w:rPr>
          <w:t>4.1.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Figure 1.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_Toc32700652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8</w:t>
        </w:r>
        <w:r w:rsidR="00C97BDB">
          <w:rPr>
            <w:noProof/>
            <w:webHidden/>
          </w:rPr>
          <w:fldChar w:fldCharType="end"/>
        </w:r>
      </w:hyperlink>
    </w:p>
    <w:p w14:paraId="4745CB34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53" w:history="1">
        <w:r w:rsidR="00C97BDB" w:rsidRPr="00A44B59">
          <w:rPr>
            <w:rStyle w:val="Hyperlink"/>
            <w:noProof/>
          </w:rPr>
          <w:t>4.2.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Figure 2.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_Toc32700653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8</w:t>
        </w:r>
        <w:r w:rsidR="00C97BDB">
          <w:rPr>
            <w:noProof/>
            <w:webHidden/>
          </w:rPr>
          <w:fldChar w:fldCharType="end"/>
        </w:r>
      </w:hyperlink>
    </w:p>
    <w:p w14:paraId="5B9151E5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54" w:history="1">
        <w:r w:rsidR="00C97BDB" w:rsidRPr="00A44B59">
          <w:rPr>
            <w:rStyle w:val="Hyperlink"/>
            <w:noProof/>
          </w:rPr>
          <w:t>4.3.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Figure 3.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_Toc32700654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9</w:t>
        </w:r>
        <w:r w:rsidR="00C97BDB">
          <w:rPr>
            <w:noProof/>
            <w:webHidden/>
          </w:rPr>
          <w:fldChar w:fldCharType="end"/>
        </w:r>
      </w:hyperlink>
    </w:p>
    <w:p w14:paraId="70FFAD62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55" w:history="1">
        <w:r w:rsidR="00C97BDB" w:rsidRPr="00A44B59">
          <w:rPr>
            <w:rStyle w:val="Hyperlink"/>
            <w:noProof/>
          </w:rPr>
          <w:t>4.4.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Figure 4.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_Toc32700655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9</w:t>
        </w:r>
        <w:r w:rsidR="00C97BDB">
          <w:rPr>
            <w:noProof/>
            <w:webHidden/>
          </w:rPr>
          <w:fldChar w:fldCharType="end"/>
        </w:r>
      </w:hyperlink>
    </w:p>
    <w:p w14:paraId="1BAB77B9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56" w:history="1">
        <w:r w:rsidR="00C97BDB" w:rsidRPr="00A44B59">
          <w:rPr>
            <w:rStyle w:val="Hyperlink"/>
            <w:noProof/>
          </w:rPr>
          <w:t>4.5.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Figure 5.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_Toc32700656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9</w:t>
        </w:r>
        <w:r w:rsidR="00C97BDB">
          <w:rPr>
            <w:noProof/>
            <w:webHidden/>
          </w:rPr>
          <w:fldChar w:fldCharType="end"/>
        </w:r>
      </w:hyperlink>
    </w:p>
    <w:p w14:paraId="1C1CB612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57" w:history="1">
        <w:r w:rsidR="00C97BDB" w:rsidRPr="00A44B59">
          <w:rPr>
            <w:rStyle w:val="Hyperlink"/>
            <w:noProof/>
          </w:rPr>
          <w:t>4.6.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Figure 6.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_Toc32700657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10</w:t>
        </w:r>
        <w:r w:rsidR="00C97BDB">
          <w:rPr>
            <w:noProof/>
            <w:webHidden/>
          </w:rPr>
          <w:fldChar w:fldCharType="end"/>
        </w:r>
      </w:hyperlink>
    </w:p>
    <w:p w14:paraId="14819D6B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58" w:history="1">
        <w:r w:rsidR="00C97BDB" w:rsidRPr="00A44B59">
          <w:rPr>
            <w:rStyle w:val="Hyperlink"/>
            <w:noProof/>
          </w:rPr>
          <w:t>4.7.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Figure 7.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_Toc32700658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10</w:t>
        </w:r>
        <w:r w:rsidR="00C97BDB">
          <w:rPr>
            <w:noProof/>
            <w:webHidden/>
          </w:rPr>
          <w:fldChar w:fldCharType="end"/>
        </w:r>
      </w:hyperlink>
    </w:p>
    <w:p w14:paraId="4B80D348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59" w:history="1">
        <w:r w:rsidR="00C97BDB" w:rsidRPr="00A44B59">
          <w:rPr>
            <w:rStyle w:val="Hyperlink"/>
            <w:noProof/>
          </w:rPr>
          <w:t>4.8.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Figure 8.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_Toc32700659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10</w:t>
        </w:r>
        <w:r w:rsidR="00C97BDB">
          <w:rPr>
            <w:noProof/>
            <w:webHidden/>
          </w:rPr>
          <w:fldChar w:fldCharType="end"/>
        </w:r>
      </w:hyperlink>
    </w:p>
    <w:p w14:paraId="283660F3" w14:textId="77777777" w:rsidR="00C97BDB" w:rsidRDefault="0083583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700660" w:history="1">
        <w:r w:rsidR="00C97BDB" w:rsidRPr="00A44B59">
          <w:rPr>
            <w:rStyle w:val="Hyperlink"/>
            <w:noProof/>
          </w:rPr>
          <w:t>4.9.</w:t>
        </w:r>
        <w:r w:rsidR="00C97BD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Figure 9.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_Toc32700660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10</w:t>
        </w:r>
        <w:r w:rsidR="00C97BDB">
          <w:rPr>
            <w:noProof/>
            <w:webHidden/>
          </w:rPr>
          <w:fldChar w:fldCharType="end"/>
        </w:r>
      </w:hyperlink>
    </w:p>
    <w:p w14:paraId="4932246A" w14:textId="77777777" w:rsidR="00C97BDB" w:rsidRDefault="00835839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700661" w:history="1">
        <w:r w:rsidR="00C97BDB" w:rsidRPr="00A44B59">
          <w:rPr>
            <w:rStyle w:val="Hyperlink"/>
            <w:noProof/>
          </w:rPr>
          <w:t>5.</w:t>
        </w:r>
        <w:r w:rsidR="00C97BDB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C97BDB" w:rsidRPr="00A44B59">
          <w:rPr>
            <w:rStyle w:val="Hyperlink"/>
            <w:noProof/>
          </w:rPr>
          <w:t>Code</w:t>
        </w:r>
        <w:r w:rsidR="00C97BDB">
          <w:rPr>
            <w:noProof/>
            <w:webHidden/>
          </w:rPr>
          <w:tab/>
        </w:r>
        <w:r w:rsidR="00C97BDB">
          <w:rPr>
            <w:noProof/>
            <w:webHidden/>
          </w:rPr>
          <w:fldChar w:fldCharType="begin"/>
        </w:r>
        <w:r w:rsidR="00C97BDB">
          <w:rPr>
            <w:noProof/>
            <w:webHidden/>
          </w:rPr>
          <w:instrText xml:space="preserve"> PAGEREF _Toc32700661 \h </w:instrText>
        </w:r>
        <w:r w:rsidR="00C97BDB">
          <w:rPr>
            <w:noProof/>
            <w:webHidden/>
          </w:rPr>
        </w:r>
        <w:r w:rsidR="00C97BDB">
          <w:rPr>
            <w:noProof/>
            <w:webHidden/>
          </w:rPr>
          <w:fldChar w:fldCharType="separate"/>
        </w:r>
        <w:r w:rsidR="00C97BDB">
          <w:rPr>
            <w:noProof/>
            <w:webHidden/>
          </w:rPr>
          <w:t>11</w:t>
        </w:r>
        <w:r w:rsidR="00C97BDB">
          <w:rPr>
            <w:noProof/>
            <w:webHidden/>
          </w:rPr>
          <w:fldChar w:fldCharType="end"/>
        </w:r>
      </w:hyperlink>
    </w:p>
    <w:p w14:paraId="23ABE40E" w14:textId="77777777" w:rsidR="00941D93" w:rsidRPr="00000D04" w:rsidRDefault="00941D93">
      <w:pPr>
        <w:pStyle w:val="TOC2"/>
      </w:pPr>
      <w:r w:rsidRPr="00000D04">
        <w:fldChar w:fldCharType="end"/>
      </w:r>
    </w:p>
    <w:p w14:paraId="1458B5FF" w14:textId="77777777" w:rsidR="00941D93" w:rsidRPr="00000D04" w:rsidRDefault="00941D93">
      <w:pPr>
        <w:sectPr w:rsidR="00941D93" w:rsidRPr="00000D04">
          <w:headerReference w:type="default" r:id="rId10"/>
          <w:footerReference w:type="default" r:id="rId11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 w:rsidRPr="00000D04">
        <w:t xml:space="preserve"> </w:t>
      </w:r>
    </w:p>
    <w:p w14:paraId="2A4AA100" w14:textId="77777777" w:rsidR="00941D93" w:rsidRPr="00000D04" w:rsidRDefault="00581CC9">
      <w:pPr>
        <w:pStyle w:val="Heading1"/>
      </w:pPr>
      <w:bookmarkStart w:id="20" w:name="_Toc32700638"/>
      <w:r w:rsidRPr="00000D04">
        <w:lastRenderedPageBreak/>
        <w:t>Review Criteria</w:t>
      </w:r>
      <w:bookmarkEnd w:id="20"/>
    </w:p>
    <w:p w14:paraId="0C0F3AAB" w14:textId="77777777" w:rsidR="00941D93" w:rsidRPr="00000D04" w:rsidRDefault="00941D93"/>
    <w:p w14:paraId="3F4A7867" w14:textId="77777777" w:rsidR="00941D93" w:rsidRPr="00000D04" w:rsidRDefault="00941D93">
      <w:pPr>
        <w:pStyle w:val="Paragraph"/>
      </w:pPr>
    </w:p>
    <w:p w14:paraId="26F9EFCC" w14:textId="77777777" w:rsidR="00581CC9" w:rsidRPr="00000D04" w:rsidRDefault="00581CC9" w:rsidP="00581CC9">
      <w:pPr>
        <w:pStyle w:val="Paragraph"/>
      </w:pPr>
      <w:r w:rsidRPr="00000D04">
        <w:t>This section gives information regarding the review criteria of the test plan to be evaluated.</w:t>
      </w:r>
    </w:p>
    <w:p w14:paraId="5D71198F" w14:textId="77777777" w:rsidR="00941D93" w:rsidRPr="00000D04" w:rsidRDefault="00581CC9">
      <w:pPr>
        <w:pStyle w:val="Heading2"/>
      </w:pPr>
      <w:bookmarkStart w:id="21" w:name="_Toc32700639"/>
      <w:r w:rsidRPr="00000D04">
        <w:t>Criteria</w:t>
      </w:r>
      <w:bookmarkEnd w:id="21"/>
    </w:p>
    <w:p w14:paraId="56EE627B" w14:textId="77777777" w:rsidR="00941D93" w:rsidRPr="0022623D" w:rsidRDefault="00941D93">
      <w:pPr>
        <w:rPr>
          <w:sz w:val="18"/>
        </w:rPr>
      </w:pPr>
    </w:p>
    <w:p w14:paraId="1244F93B" w14:textId="77777777" w:rsidR="00581CC9" w:rsidRPr="0022623D" w:rsidRDefault="00581CC9" w:rsidP="00000D04">
      <w:pPr>
        <w:overflowPunct/>
        <w:autoSpaceDE/>
        <w:autoSpaceDN/>
        <w:adjustRightInd/>
        <w:rPr>
          <w:color w:val="000000"/>
          <w:spacing w:val="9"/>
          <w:sz w:val="21"/>
        </w:rPr>
      </w:pPr>
      <w:r w:rsidRPr="0022623D">
        <w:rPr>
          <w:bCs/>
          <w:color w:val="000000"/>
          <w:spacing w:val="9"/>
          <w:sz w:val="21"/>
          <w:bdr w:val="none" w:sz="0" w:space="0" w:color="auto" w:frame="1"/>
        </w:rPr>
        <w:t>Spelling mistakes:</w:t>
      </w:r>
      <w:r w:rsidRPr="0022623D">
        <w:rPr>
          <w:color w:val="000000"/>
          <w:spacing w:val="9"/>
          <w:sz w:val="21"/>
        </w:rPr>
        <w:t> </w:t>
      </w:r>
      <w:r w:rsidR="002A43A1" w:rsidRPr="0022623D">
        <w:rPr>
          <w:color w:val="000000"/>
          <w:spacing w:val="9"/>
          <w:sz w:val="21"/>
        </w:rPr>
        <w:t xml:space="preserve">Ease of understanding and reduce confusion </w:t>
      </w:r>
    </w:p>
    <w:p w14:paraId="7B19F92A" w14:textId="77777777" w:rsidR="00000D04" w:rsidRPr="0022623D" w:rsidRDefault="00000D04" w:rsidP="00000D04">
      <w:pPr>
        <w:overflowPunct/>
        <w:autoSpaceDE/>
        <w:autoSpaceDN/>
        <w:adjustRightInd/>
        <w:rPr>
          <w:color w:val="000000"/>
          <w:spacing w:val="9"/>
          <w:sz w:val="21"/>
        </w:rPr>
      </w:pPr>
    </w:p>
    <w:p w14:paraId="2E78AAF5" w14:textId="77777777" w:rsidR="002A43A1" w:rsidRPr="0022623D" w:rsidRDefault="00581CC9" w:rsidP="00000D04">
      <w:pPr>
        <w:overflowPunct/>
        <w:autoSpaceDE/>
        <w:autoSpaceDN/>
        <w:adjustRightInd/>
        <w:rPr>
          <w:color w:val="000000"/>
          <w:spacing w:val="9"/>
          <w:sz w:val="21"/>
        </w:rPr>
      </w:pPr>
      <w:r w:rsidRPr="0022623D">
        <w:rPr>
          <w:bCs/>
          <w:color w:val="000000"/>
          <w:spacing w:val="9"/>
          <w:sz w:val="21"/>
          <w:bdr w:val="none" w:sz="0" w:space="0" w:color="auto" w:frame="1"/>
        </w:rPr>
        <w:t>Grammar:</w:t>
      </w:r>
      <w:r w:rsidRPr="0022623D">
        <w:rPr>
          <w:color w:val="000000"/>
          <w:spacing w:val="9"/>
          <w:sz w:val="21"/>
        </w:rPr>
        <w:t> </w:t>
      </w:r>
      <w:r w:rsidR="002A43A1" w:rsidRPr="0022623D">
        <w:rPr>
          <w:color w:val="000000"/>
          <w:spacing w:val="9"/>
          <w:sz w:val="21"/>
        </w:rPr>
        <w:t>Ease of interpretation for correct results</w:t>
      </w:r>
    </w:p>
    <w:p w14:paraId="664345A7" w14:textId="77777777" w:rsidR="00000D04" w:rsidRPr="0022623D" w:rsidRDefault="00000D04" w:rsidP="00000D04">
      <w:pPr>
        <w:overflowPunct/>
        <w:autoSpaceDE/>
        <w:autoSpaceDN/>
        <w:adjustRightInd/>
        <w:rPr>
          <w:color w:val="000000"/>
          <w:spacing w:val="9"/>
          <w:sz w:val="21"/>
        </w:rPr>
      </w:pPr>
    </w:p>
    <w:p w14:paraId="3DD410E7" w14:textId="77777777" w:rsidR="00581CC9" w:rsidRPr="0022623D" w:rsidRDefault="00581CC9" w:rsidP="00000D04">
      <w:pPr>
        <w:overflowPunct/>
        <w:autoSpaceDE/>
        <w:autoSpaceDN/>
        <w:adjustRightInd/>
        <w:rPr>
          <w:color w:val="000000"/>
          <w:spacing w:val="9"/>
          <w:sz w:val="21"/>
        </w:rPr>
      </w:pPr>
      <w:r w:rsidRPr="0022623D">
        <w:rPr>
          <w:bCs/>
          <w:color w:val="000000"/>
          <w:spacing w:val="9"/>
          <w:sz w:val="21"/>
          <w:bdr w:val="none" w:sz="0" w:space="0" w:color="auto" w:frame="1"/>
        </w:rPr>
        <w:t>Template format:</w:t>
      </w:r>
      <w:r w:rsidRPr="0022623D">
        <w:rPr>
          <w:color w:val="000000"/>
          <w:spacing w:val="9"/>
          <w:sz w:val="21"/>
        </w:rPr>
        <w:t> </w:t>
      </w:r>
      <w:r w:rsidR="002A43A1" w:rsidRPr="0022623D">
        <w:rPr>
          <w:color w:val="000000"/>
          <w:spacing w:val="9"/>
          <w:sz w:val="21"/>
        </w:rPr>
        <w:t xml:space="preserve">Template enables </w:t>
      </w:r>
      <w:r w:rsidRPr="0022623D">
        <w:rPr>
          <w:color w:val="000000"/>
          <w:spacing w:val="9"/>
          <w:sz w:val="21"/>
        </w:rPr>
        <w:t xml:space="preserve">easy to add/modify test cases in future and </w:t>
      </w:r>
      <w:r w:rsidR="00000D04" w:rsidRPr="0022623D">
        <w:rPr>
          <w:color w:val="000000"/>
          <w:spacing w:val="9"/>
          <w:sz w:val="21"/>
        </w:rPr>
        <w:t>it organizes content</w:t>
      </w:r>
    </w:p>
    <w:p w14:paraId="0B9943B7" w14:textId="77777777" w:rsidR="00000D04" w:rsidRPr="0022623D" w:rsidRDefault="00000D04" w:rsidP="00000D04">
      <w:pPr>
        <w:overflowPunct/>
        <w:autoSpaceDE/>
        <w:autoSpaceDN/>
        <w:adjustRightInd/>
        <w:rPr>
          <w:color w:val="000000"/>
          <w:spacing w:val="9"/>
          <w:sz w:val="21"/>
        </w:rPr>
      </w:pPr>
    </w:p>
    <w:p w14:paraId="11C77623" w14:textId="77777777" w:rsidR="00581CC9" w:rsidRPr="0022623D" w:rsidRDefault="00581CC9" w:rsidP="00000D04">
      <w:pPr>
        <w:overflowPunct/>
        <w:autoSpaceDE/>
        <w:autoSpaceDN/>
        <w:adjustRightInd/>
        <w:rPr>
          <w:i/>
          <w:iCs/>
          <w:color w:val="000000"/>
          <w:spacing w:val="9"/>
          <w:sz w:val="21"/>
          <w:bdr w:val="none" w:sz="0" w:space="0" w:color="auto" w:frame="1"/>
        </w:rPr>
      </w:pPr>
      <w:r w:rsidRPr="0022623D">
        <w:rPr>
          <w:bCs/>
          <w:color w:val="000000"/>
          <w:spacing w:val="9"/>
          <w:sz w:val="21"/>
          <w:bdr w:val="none" w:sz="0" w:space="0" w:color="auto" w:frame="1"/>
        </w:rPr>
        <w:t>Language used:</w:t>
      </w:r>
      <w:r w:rsidRPr="0022623D">
        <w:rPr>
          <w:color w:val="000000"/>
          <w:spacing w:val="9"/>
          <w:sz w:val="21"/>
        </w:rPr>
        <w:t> </w:t>
      </w:r>
      <w:r w:rsidR="00000D04" w:rsidRPr="0022623D">
        <w:rPr>
          <w:iCs/>
          <w:color w:val="000000"/>
          <w:spacing w:val="9"/>
          <w:sz w:val="21"/>
          <w:bdr w:val="none" w:sz="0" w:space="0" w:color="auto" w:frame="1"/>
        </w:rPr>
        <w:t>Understandability</w:t>
      </w:r>
      <w:r w:rsidR="00000D04" w:rsidRPr="0022623D">
        <w:rPr>
          <w:i/>
          <w:iCs/>
          <w:color w:val="000000"/>
          <w:spacing w:val="9"/>
          <w:sz w:val="21"/>
          <w:bdr w:val="none" w:sz="0" w:space="0" w:color="auto" w:frame="1"/>
        </w:rPr>
        <w:t xml:space="preserve"> </w:t>
      </w:r>
    </w:p>
    <w:p w14:paraId="2C0BC81A" w14:textId="77777777" w:rsidR="00000D04" w:rsidRPr="0022623D" w:rsidRDefault="00000D04" w:rsidP="00000D04">
      <w:pPr>
        <w:overflowPunct/>
        <w:autoSpaceDE/>
        <w:autoSpaceDN/>
        <w:adjustRightInd/>
        <w:rPr>
          <w:color w:val="000000"/>
          <w:spacing w:val="9"/>
          <w:sz w:val="21"/>
        </w:rPr>
      </w:pPr>
    </w:p>
    <w:p w14:paraId="5B084770" w14:textId="77777777" w:rsidR="00581CC9" w:rsidRPr="0022623D" w:rsidRDefault="00581CC9" w:rsidP="00000D04">
      <w:pPr>
        <w:overflowPunct/>
        <w:autoSpaceDE/>
        <w:autoSpaceDN/>
        <w:adjustRightInd/>
        <w:rPr>
          <w:color w:val="000000"/>
          <w:spacing w:val="9"/>
          <w:sz w:val="21"/>
        </w:rPr>
      </w:pPr>
      <w:r w:rsidRPr="0022623D">
        <w:rPr>
          <w:bCs/>
          <w:color w:val="000000"/>
          <w:spacing w:val="9"/>
          <w:sz w:val="21"/>
          <w:bdr w:val="none" w:sz="0" w:space="0" w:color="auto" w:frame="1"/>
        </w:rPr>
        <w:t>Functionality coverage:</w:t>
      </w:r>
      <w:r w:rsidR="00000D04" w:rsidRPr="0022623D">
        <w:rPr>
          <w:color w:val="000000"/>
          <w:spacing w:val="9"/>
          <w:sz w:val="21"/>
        </w:rPr>
        <w:t xml:space="preserve"> For completeness and to identify that</w:t>
      </w:r>
      <w:r w:rsidRPr="0022623D">
        <w:rPr>
          <w:color w:val="000000"/>
          <w:spacing w:val="9"/>
          <w:sz w:val="21"/>
        </w:rPr>
        <w:t xml:space="preserve"> major defects are not missed.</w:t>
      </w:r>
    </w:p>
    <w:p w14:paraId="67A98427" w14:textId="77777777" w:rsidR="00000D04" w:rsidRPr="0022623D" w:rsidRDefault="00000D04" w:rsidP="00000D04">
      <w:pPr>
        <w:overflowPunct/>
        <w:autoSpaceDE/>
        <w:autoSpaceDN/>
        <w:adjustRightInd/>
        <w:rPr>
          <w:color w:val="000000"/>
          <w:spacing w:val="9"/>
          <w:sz w:val="21"/>
        </w:rPr>
      </w:pPr>
    </w:p>
    <w:p w14:paraId="6D3FBEA8" w14:textId="77777777" w:rsidR="00581CC9" w:rsidRPr="0022623D" w:rsidRDefault="00000D04" w:rsidP="00000D04">
      <w:pPr>
        <w:overflowPunct/>
        <w:autoSpaceDE/>
        <w:autoSpaceDN/>
        <w:adjustRightInd/>
        <w:rPr>
          <w:color w:val="000000"/>
          <w:spacing w:val="9"/>
          <w:sz w:val="21"/>
        </w:rPr>
      </w:pPr>
      <w:r w:rsidRPr="0022623D">
        <w:rPr>
          <w:bCs/>
          <w:color w:val="000000"/>
          <w:spacing w:val="9"/>
          <w:sz w:val="21"/>
          <w:bdr w:val="none" w:sz="0" w:space="0" w:color="auto" w:frame="1"/>
        </w:rPr>
        <w:t>Duplicates: Verify there is not duplicates to</w:t>
      </w:r>
      <w:r w:rsidR="00581CC9" w:rsidRPr="0022623D">
        <w:rPr>
          <w:color w:val="000000"/>
          <w:spacing w:val="9"/>
          <w:sz w:val="21"/>
        </w:rPr>
        <w:t xml:space="preserve"> save time and space.</w:t>
      </w:r>
    </w:p>
    <w:p w14:paraId="418221DA" w14:textId="77777777" w:rsidR="00581CC9" w:rsidRPr="00000D04" w:rsidRDefault="00581CC9" w:rsidP="00000D04">
      <w:pPr>
        <w:overflowPunct/>
        <w:autoSpaceDE/>
        <w:autoSpaceDN/>
        <w:adjustRightInd/>
        <w:ind w:left="360"/>
        <w:rPr>
          <w:b/>
          <w:bCs/>
          <w:color w:val="000000"/>
          <w:spacing w:val="9"/>
          <w:bdr w:val="none" w:sz="0" w:space="0" w:color="auto" w:frame="1"/>
        </w:rPr>
      </w:pPr>
    </w:p>
    <w:p w14:paraId="3859748C" w14:textId="77777777" w:rsidR="00581CC9" w:rsidRPr="00000D04" w:rsidRDefault="00581CC9" w:rsidP="00581CC9">
      <w:pPr>
        <w:overflowPunct/>
        <w:autoSpaceDE/>
        <w:autoSpaceDN/>
        <w:adjustRightInd/>
        <w:ind w:left="720"/>
        <w:rPr>
          <w:color w:val="000000"/>
          <w:spacing w:val="9"/>
        </w:rPr>
      </w:pPr>
    </w:p>
    <w:p w14:paraId="5AD8FC38" w14:textId="77777777" w:rsidR="00581CC9" w:rsidRPr="00000D04" w:rsidRDefault="00581CC9" w:rsidP="00581CC9">
      <w:pPr>
        <w:overflowPunct/>
        <w:autoSpaceDE/>
        <w:autoSpaceDN/>
        <w:adjustRightInd/>
        <w:rPr>
          <w:color w:val="000000"/>
          <w:spacing w:val="9"/>
        </w:rPr>
      </w:pPr>
    </w:p>
    <w:p w14:paraId="5150D69F" w14:textId="77777777" w:rsidR="00581CC9" w:rsidRPr="00000D04" w:rsidRDefault="00581CC9" w:rsidP="00581CC9"/>
    <w:p w14:paraId="25466948" w14:textId="77777777" w:rsidR="00581CC9" w:rsidRPr="00000D04" w:rsidRDefault="00581CC9" w:rsidP="00581CC9"/>
    <w:p w14:paraId="1941A8A1" w14:textId="77777777" w:rsidR="00581CC9" w:rsidRPr="00000D04" w:rsidRDefault="00581CC9" w:rsidP="00581CC9"/>
    <w:p w14:paraId="06EEE82E" w14:textId="77777777" w:rsidR="00581CC9" w:rsidRPr="00000D04" w:rsidRDefault="00581CC9" w:rsidP="00581CC9"/>
    <w:p w14:paraId="164DEF53" w14:textId="77777777" w:rsidR="00581CC9" w:rsidRPr="00000D04" w:rsidRDefault="00581CC9" w:rsidP="00581CC9">
      <w:pPr>
        <w:tabs>
          <w:tab w:val="left" w:pos="5494"/>
        </w:tabs>
      </w:pPr>
      <w:r w:rsidRPr="00000D04">
        <w:tab/>
      </w:r>
    </w:p>
    <w:p w14:paraId="46E308FC" w14:textId="77777777" w:rsidR="00581CC9" w:rsidRPr="00000D04" w:rsidRDefault="00581CC9" w:rsidP="00581CC9">
      <w:pPr>
        <w:tabs>
          <w:tab w:val="left" w:pos="5494"/>
        </w:tabs>
      </w:pPr>
    </w:p>
    <w:p w14:paraId="0EDC907B" w14:textId="77777777" w:rsidR="00581CC9" w:rsidRPr="00000D04" w:rsidRDefault="00581CC9" w:rsidP="00581CC9">
      <w:pPr>
        <w:pStyle w:val="Heading1"/>
      </w:pPr>
      <w:bookmarkStart w:id="22" w:name="_Toc32700640"/>
      <w:r w:rsidRPr="00000D04">
        <w:lastRenderedPageBreak/>
        <w:t>Review</w:t>
      </w:r>
      <w:bookmarkEnd w:id="22"/>
    </w:p>
    <w:p w14:paraId="3E9F657F" w14:textId="77777777" w:rsidR="00581CC9" w:rsidRPr="00000D04" w:rsidRDefault="00581CC9" w:rsidP="00581CC9"/>
    <w:p w14:paraId="0405966D" w14:textId="77777777" w:rsidR="00581CC9" w:rsidRPr="00000D04" w:rsidRDefault="00581CC9" w:rsidP="00581CC9">
      <w:pPr>
        <w:pStyle w:val="Paragraph"/>
      </w:pPr>
    </w:p>
    <w:p w14:paraId="65688C8B" w14:textId="77777777" w:rsidR="00581CC9" w:rsidRPr="00000D04" w:rsidRDefault="00581CC9" w:rsidP="00581CC9">
      <w:pPr>
        <w:pStyle w:val="Paragraph"/>
      </w:pPr>
      <w:r w:rsidRPr="00000D04">
        <w:t>This section gives information regarding the review criteria of the test plan to be evaluated.</w:t>
      </w:r>
    </w:p>
    <w:p w14:paraId="76E48C21" w14:textId="77777777" w:rsidR="00603E08" w:rsidRPr="00000D04" w:rsidRDefault="00A76CFA" w:rsidP="00581CC9">
      <w:pPr>
        <w:pStyle w:val="Heading2"/>
      </w:pPr>
      <w:bookmarkStart w:id="23" w:name="_Toc32700641"/>
      <w:r w:rsidRPr="00000D04">
        <w:t>Setup:</w:t>
      </w:r>
      <w:bookmarkEnd w:id="23"/>
    </w:p>
    <w:p w14:paraId="38E0D3D0" w14:textId="77777777" w:rsidR="00A76CFA" w:rsidRPr="00000D04" w:rsidRDefault="00A76CFA" w:rsidP="00A76CFA"/>
    <w:p w14:paraId="242A95ED" w14:textId="77777777" w:rsidR="00A76CFA" w:rsidRPr="00000D04" w:rsidRDefault="00A76CFA" w:rsidP="00A76CFA">
      <w:r w:rsidRPr="00000D04">
        <w:t xml:space="preserve">Introduction is clear and the setup is straightforward. Setup in eclipse IDE is shown in figure 1. </w:t>
      </w:r>
    </w:p>
    <w:p w14:paraId="10C663E4" w14:textId="77777777" w:rsidR="00581CC9" w:rsidRPr="00000D04" w:rsidRDefault="00581CC9" w:rsidP="00581CC9">
      <w:pPr>
        <w:pStyle w:val="Heading2"/>
      </w:pPr>
      <w:bookmarkStart w:id="24" w:name="_Toc32700642"/>
      <w:r w:rsidRPr="00000D04">
        <w:t>Test No: 1</w:t>
      </w:r>
      <w:bookmarkEnd w:id="24"/>
    </w:p>
    <w:p w14:paraId="25F2DD8C" w14:textId="77777777" w:rsidR="00E279FB" w:rsidRPr="00000D04" w:rsidRDefault="00E051F2" w:rsidP="00E051F2">
      <w:r w:rsidRPr="00000D04">
        <w:t>Test 1 “Sorted table with valid inputs” is a vague test due to the fact that “valid inputs” is not specific.</w:t>
      </w:r>
    </w:p>
    <w:p w14:paraId="712A14C7" w14:textId="77777777" w:rsidR="00E279FB" w:rsidRPr="00000D04" w:rsidRDefault="00E279FB" w:rsidP="00E051F2"/>
    <w:p w14:paraId="766C1D16" w14:textId="35B2FF11" w:rsidR="0046124A" w:rsidRPr="00000D04" w:rsidRDefault="0046124A" w:rsidP="0046124A">
      <w:r w:rsidRPr="00000D04">
        <w:t xml:space="preserve">When the test is ran, the result does not indicate  that </w:t>
      </w:r>
      <w:proofErr w:type="spellStart"/>
      <w:r w:rsidRPr="00000D04">
        <w:t>isSorted</w:t>
      </w:r>
      <w:proofErr w:type="spellEnd"/>
      <w:r w:rsidRPr="00000D04">
        <w:t xml:space="preserve">() is “true” as the test plan indicates nor did it specify that we should modify the code to mirror </w:t>
      </w:r>
      <w:r w:rsidR="0022623D">
        <w:t>as</w:t>
      </w:r>
      <w:r w:rsidRPr="00000D04">
        <w:t xml:space="preserve"> shows in figure 2.</w:t>
      </w:r>
    </w:p>
    <w:p w14:paraId="2CA4CC81" w14:textId="77777777" w:rsidR="0046124A" w:rsidRPr="00000D04" w:rsidRDefault="0046124A" w:rsidP="0046124A"/>
    <w:p w14:paraId="49463FEA" w14:textId="77777777" w:rsidR="00E051F2" w:rsidRPr="00000D04" w:rsidRDefault="0046124A" w:rsidP="00E051F2">
      <w:r w:rsidRPr="00000D04">
        <w:t>The concluding remarks specified are correct as the table remained the same.</w:t>
      </w:r>
      <w:r w:rsidR="00810007" w:rsidRPr="00000D04">
        <w:t xml:space="preserve"> (The code prints that the first table is unsorted, though it is sorted.) </w:t>
      </w:r>
    </w:p>
    <w:p w14:paraId="270EBFB0" w14:textId="77777777" w:rsidR="00581CC9" w:rsidRPr="00000D04" w:rsidRDefault="00581CC9" w:rsidP="00581CC9">
      <w:pPr>
        <w:pStyle w:val="Heading2"/>
      </w:pPr>
      <w:bookmarkStart w:id="25" w:name="_Toc32700643"/>
      <w:r w:rsidRPr="00000D04">
        <w:t>Test No: 2</w:t>
      </w:r>
      <w:bookmarkEnd w:id="25"/>
    </w:p>
    <w:p w14:paraId="7BDC87F1" w14:textId="77777777" w:rsidR="001D46B1" w:rsidRPr="00000D04" w:rsidRDefault="001D46B1" w:rsidP="001D46B1">
      <w:r w:rsidRPr="00000D04">
        <w:t>Test 2 “Unsorted table with valid inputs”  is a vague test due to the fact that “valid inputs” is not specific</w:t>
      </w:r>
      <w:r w:rsidR="00FB600A" w:rsidRPr="00000D04">
        <w:t>.</w:t>
      </w:r>
    </w:p>
    <w:p w14:paraId="565833EB" w14:textId="77777777" w:rsidR="00E279FB" w:rsidRPr="00000D04" w:rsidRDefault="00E279FB" w:rsidP="00E279FB"/>
    <w:p w14:paraId="10CC9285" w14:textId="662F721B" w:rsidR="0046124A" w:rsidRPr="00000D04" w:rsidRDefault="0046124A" w:rsidP="0046124A">
      <w:r w:rsidRPr="00000D04">
        <w:t xml:space="preserve">When the test is ran, the result does not indicate  that </w:t>
      </w:r>
      <w:proofErr w:type="spellStart"/>
      <w:r w:rsidRPr="00000D04">
        <w:t>isSorted</w:t>
      </w:r>
      <w:proofErr w:type="spellEnd"/>
      <w:r w:rsidRPr="00000D04">
        <w:t xml:space="preserve">() is “true” as the test plan indicates nor did it specify that we should modify the code to mirror </w:t>
      </w:r>
      <w:r w:rsidR="0022623D">
        <w:t>as</w:t>
      </w:r>
      <w:r w:rsidRPr="00000D04">
        <w:t xml:space="preserve"> shows in figure 3.</w:t>
      </w:r>
    </w:p>
    <w:p w14:paraId="131DAB1F" w14:textId="77777777" w:rsidR="00FB600A" w:rsidRPr="00000D04" w:rsidRDefault="00FB600A" w:rsidP="00E279FB"/>
    <w:p w14:paraId="743A7D94" w14:textId="77777777" w:rsidR="00FB600A" w:rsidRPr="00000D04" w:rsidRDefault="00FB600A" w:rsidP="00E279FB">
      <w:r w:rsidRPr="00000D04">
        <w:t>The concluding remarks specified are correct as the table is shown as sorted.</w:t>
      </w:r>
    </w:p>
    <w:p w14:paraId="02F09540" w14:textId="77777777" w:rsidR="00581CC9" w:rsidRPr="00000D04" w:rsidRDefault="00581CC9" w:rsidP="00581CC9">
      <w:pPr>
        <w:pStyle w:val="Heading2"/>
      </w:pPr>
      <w:bookmarkStart w:id="26" w:name="_Toc32700644"/>
      <w:r w:rsidRPr="00000D04">
        <w:t>Test No: 3</w:t>
      </w:r>
      <w:bookmarkEnd w:id="26"/>
    </w:p>
    <w:p w14:paraId="629A5CBD" w14:textId="77777777" w:rsidR="00FB600A" w:rsidRPr="00000D04" w:rsidRDefault="001D46B1" w:rsidP="001D46B1">
      <w:r w:rsidRPr="00000D04">
        <w:t xml:space="preserve">Test 3 “Unsorted table with valid inputs that are negative numbers” </w:t>
      </w:r>
    </w:p>
    <w:p w14:paraId="56E4AA1C" w14:textId="77777777" w:rsidR="00FB600A" w:rsidRPr="00000D04" w:rsidRDefault="00FB600A" w:rsidP="001D46B1"/>
    <w:p w14:paraId="1D5ED0C9" w14:textId="68ECA0A4" w:rsidR="00FB600A" w:rsidRPr="00000D04" w:rsidRDefault="00FB600A" w:rsidP="00FB600A">
      <w:r w:rsidRPr="00000D04">
        <w:t xml:space="preserve">When the test is ran, the result does not indicate  that </w:t>
      </w:r>
      <w:proofErr w:type="spellStart"/>
      <w:r w:rsidRPr="00000D04">
        <w:t>isSorted</w:t>
      </w:r>
      <w:proofErr w:type="spellEnd"/>
      <w:r w:rsidRPr="00000D04">
        <w:t xml:space="preserve">() is “true” as the test plan indicates nor did it specify that we should modify the code to mirror </w:t>
      </w:r>
      <w:r w:rsidR="0022623D">
        <w:t>as</w:t>
      </w:r>
      <w:r w:rsidRPr="00000D04">
        <w:t xml:space="preserve"> shows in figure 4.</w:t>
      </w:r>
    </w:p>
    <w:p w14:paraId="597C75FA" w14:textId="77777777" w:rsidR="00FB600A" w:rsidRPr="00000D04" w:rsidRDefault="00FB600A" w:rsidP="001D46B1"/>
    <w:p w14:paraId="16C6D230" w14:textId="77777777" w:rsidR="00FB600A" w:rsidRPr="00000D04" w:rsidRDefault="00FB600A" w:rsidP="00FB600A">
      <w:r w:rsidRPr="00000D04">
        <w:t>The concluding remarks specified are correct as the table is shown as sorted.</w:t>
      </w:r>
    </w:p>
    <w:p w14:paraId="647A3129" w14:textId="77777777" w:rsidR="00C76499" w:rsidRPr="00000D04" w:rsidRDefault="00C76499" w:rsidP="00C76499"/>
    <w:p w14:paraId="3EBCD4CD" w14:textId="77777777" w:rsidR="00581CC9" w:rsidRPr="00000D04" w:rsidRDefault="00581CC9" w:rsidP="00581CC9">
      <w:pPr>
        <w:pStyle w:val="Heading2"/>
      </w:pPr>
      <w:bookmarkStart w:id="27" w:name="_Toc32700645"/>
      <w:r w:rsidRPr="00000D04">
        <w:t>Test No: 4</w:t>
      </w:r>
      <w:bookmarkEnd w:id="27"/>
    </w:p>
    <w:p w14:paraId="6D3C8D51" w14:textId="77777777" w:rsidR="006A3774" w:rsidRPr="00000D04" w:rsidRDefault="006A3774" w:rsidP="006A3774"/>
    <w:p w14:paraId="47065C41" w14:textId="77777777" w:rsidR="006A3774" w:rsidRPr="00000D04" w:rsidRDefault="006A3774" w:rsidP="006A3774">
      <w:r w:rsidRPr="00000D04">
        <w:t>Test 4 “Unsorted table with valid inputs of numbers with more than 8 digits ex. 123456789”</w:t>
      </w:r>
    </w:p>
    <w:p w14:paraId="5A0DFEF5" w14:textId="77777777" w:rsidR="006A3774" w:rsidRPr="00000D04" w:rsidRDefault="006A3774" w:rsidP="006A3774"/>
    <w:p w14:paraId="65FAD292" w14:textId="255ED5F7" w:rsidR="006A3774" w:rsidRPr="00000D04" w:rsidRDefault="006A3774" w:rsidP="006A3774">
      <w:r w:rsidRPr="00000D04">
        <w:t xml:space="preserve">When the test is ran, the result does not indicate  that </w:t>
      </w:r>
      <w:proofErr w:type="spellStart"/>
      <w:r w:rsidRPr="00000D04">
        <w:t>isSorted</w:t>
      </w:r>
      <w:proofErr w:type="spellEnd"/>
      <w:r w:rsidRPr="00000D04">
        <w:t xml:space="preserve">() is “true” as the test plan indicates nor did it specify that we should modify the code to mirror </w:t>
      </w:r>
      <w:r w:rsidR="0022623D">
        <w:t>as</w:t>
      </w:r>
      <w:bookmarkStart w:id="28" w:name="_GoBack"/>
      <w:bookmarkEnd w:id="28"/>
      <w:r w:rsidRPr="00000D04">
        <w:t xml:space="preserve"> shows in figure 5.</w:t>
      </w:r>
    </w:p>
    <w:p w14:paraId="626D1583" w14:textId="77777777" w:rsidR="006A3774" w:rsidRPr="00000D04" w:rsidRDefault="006A3774" w:rsidP="006A3774"/>
    <w:p w14:paraId="0DDF20B4" w14:textId="77777777" w:rsidR="009D4CFE" w:rsidRPr="00000D04" w:rsidRDefault="009D4CFE" w:rsidP="006A3774">
      <w:r w:rsidRPr="00000D04">
        <w:t>The concluding remarks specified are correct as the table is shown as sorted.</w:t>
      </w:r>
    </w:p>
    <w:p w14:paraId="43F65243" w14:textId="77777777" w:rsidR="00581CC9" w:rsidRPr="00000D04" w:rsidRDefault="00581CC9" w:rsidP="00581CC9">
      <w:pPr>
        <w:pStyle w:val="Heading2"/>
      </w:pPr>
      <w:bookmarkStart w:id="29" w:name="_Toc32700646"/>
      <w:r w:rsidRPr="00000D04">
        <w:t>Test No: 5</w:t>
      </w:r>
      <w:bookmarkEnd w:id="29"/>
    </w:p>
    <w:p w14:paraId="5BBEA902" w14:textId="77777777" w:rsidR="009D4CFE" w:rsidRPr="00000D04" w:rsidRDefault="009D4CFE" w:rsidP="009D4CFE">
      <w:r w:rsidRPr="00000D04">
        <w:t xml:space="preserve">Test 5 “Invalid table size”  </w:t>
      </w:r>
    </w:p>
    <w:p w14:paraId="3C66954F" w14:textId="77777777" w:rsidR="009D4CFE" w:rsidRPr="00000D04" w:rsidRDefault="009D4CFE" w:rsidP="009D4CFE"/>
    <w:p w14:paraId="467ABA89" w14:textId="77777777" w:rsidR="009D4CFE" w:rsidRPr="00000D04" w:rsidRDefault="009D4CFE" w:rsidP="009D4CFE">
      <w:r w:rsidRPr="00000D04">
        <w:t>When the test is ran, the result is as indicated in expected result as shown in Figure 6.</w:t>
      </w:r>
    </w:p>
    <w:p w14:paraId="6D52F481" w14:textId="77777777" w:rsidR="00581CC9" w:rsidRPr="00000D04" w:rsidRDefault="00581CC9" w:rsidP="00581CC9">
      <w:pPr>
        <w:pStyle w:val="Heading2"/>
      </w:pPr>
      <w:bookmarkStart w:id="30" w:name="_Toc32700647"/>
      <w:r w:rsidRPr="00000D04">
        <w:lastRenderedPageBreak/>
        <w:t>Test No: 6</w:t>
      </w:r>
      <w:bookmarkEnd w:id="30"/>
    </w:p>
    <w:p w14:paraId="227AF7CB" w14:textId="77777777" w:rsidR="009D4CFE" w:rsidRPr="00000D04" w:rsidRDefault="009D4CFE" w:rsidP="009D4CFE">
      <w:r w:rsidRPr="00000D04">
        <w:t>Test 6 “Valid table size with invalid inputs”  is a vague test due to the fact that “invalid inputs” is not specific.</w:t>
      </w:r>
    </w:p>
    <w:p w14:paraId="6280F532" w14:textId="77777777" w:rsidR="009D4CFE" w:rsidRPr="00000D04" w:rsidRDefault="009D4CFE" w:rsidP="009D4CFE"/>
    <w:p w14:paraId="084B5FD3" w14:textId="77777777" w:rsidR="009D4CFE" w:rsidRPr="00000D04" w:rsidRDefault="009D4CFE" w:rsidP="009D4CFE">
      <w:r w:rsidRPr="00000D04">
        <w:t>When the test is ran, the result indicates a message that the filename file contain</w:t>
      </w:r>
      <w:r w:rsidR="00650315">
        <w:t>s</w:t>
      </w:r>
      <w:r w:rsidRPr="00000D04">
        <w:t xml:space="preserve"> a non-integer value as shown in Figure 7. The document indicates “Number format exception.”</w:t>
      </w:r>
    </w:p>
    <w:p w14:paraId="4EA7E144" w14:textId="77777777" w:rsidR="00581CC9" w:rsidRPr="00000D04" w:rsidRDefault="00581CC9" w:rsidP="00581CC9">
      <w:pPr>
        <w:pStyle w:val="Heading2"/>
      </w:pPr>
      <w:bookmarkStart w:id="31" w:name="_Toc32700648"/>
      <w:r w:rsidRPr="00000D04">
        <w:t>Test No: 7</w:t>
      </w:r>
      <w:bookmarkEnd w:id="31"/>
    </w:p>
    <w:p w14:paraId="1979CFB6" w14:textId="77777777" w:rsidR="00646C5A" w:rsidRPr="00000D04" w:rsidRDefault="00646C5A" w:rsidP="00646C5A">
      <w:r w:rsidRPr="00000D04">
        <w:t>Test 7 “Valid table size with invalid special characters”</w:t>
      </w:r>
    </w:p>
    <w:p w14:paraId="71224312" w14:textId="77777777" w:rsidR="00646C5A" w:rsidRPr="00000D04" w:rsidRDefault="00646C5A" w:rsidP="00646C5A"/>
    <w:p w14:paraId="4A73EE18" w14:textId="77777777" w:rsidR="00646C5A" w:rsidRPr="00000D04" w:rsidRDefault="00646C5A" w:rsidP="00646C5A">
      <w:r w:rsidRPr="00000D04">
        <w:t>When the test is ran, the result indicates a message that the filename file contain</w:t>
      </w:r>
      <w:r w:rsidR="00650315">
        <w:t>s</w:t>
      </w:r>
      <w:r w:rsidRPr="00000D04">
        <w:t xml:space="preserve"> a non-integer value as shown in Figure </w:t>
      </w:r>
      <w:r w:rsidR="00ED5232" w:rsidRPr="00000D04">
        <w:t>8</w:t>
      </w:r>
      <w:r w:rsidRPr="00000D04">
        <w:t>. The document indicates “Number format exception.”</w:t>
      </w:r>
    </w:p>
    <w:p w14:paraId="5C81DF91" w14:textId="77777777" w:rsidR="00581CC9" w:rsidRPr="00000D04" w:rsidRDefault="00581CC9" w:rsidP="00581CC9">
      <w:pPr>
        <w:pStyle w:val="Heading2"/>
      </w:pPr>
      <w:bookmarkStart w:id="32" w:name="_Toc32700649"/>
      <w:r w:rsidRPr="00000D04">
        <w:t>Test No: 8</w:t>
      </w:r>
      <w:bookmarkEnd w:id="32"/>
    </w:p>
    <w:p w14:paraId="7D6A9723" w14:textId="77777777" w:rsidR="00ED5232" w:rsidRPr="00000D04" w:rsidRDefault="00ED5232" w:rsidP="00ED5232"/>
    <w:p w14:paraId="7D351545" w14:textId="77777777" w:rsidR="00ED5232" w:rsidRPr="00000D04" w:rsidRDefault="00ED5232" w:rsidP="00ED5232">
      <w:r w:rsidRPr="00000D04">
        <w:t xml:space="preserve">Test 8 “Empty File” </w:t>
      </w:r>
    </w:p>
    <w:p w14:paraId="787DE622" w14:textId="77777777" w:rsidR="00ED5232" w:rsidRPr="00000D04" w:rsidRDefault="00ED5232" w:rsidP="00ED5232"/>
    <w:p w14:paraId="10F2A01D" w14:textId="77777777" w:rsidR="00581CC9" w:rsidRPr="00000D04" w:rsidRDefault="00ED5232" w:rsidP="00581CC9">
      <w:r w:rsidRPr="00000D04">
        <w:t>When the test is ran, the result indicates a message that the filename file contain</w:t>
      </w:r>
      <w:r w:rsidR="00650315">
        <w:t>s</w:t>
      </w:r>
      <w:r w:rsidRPr="00000D04">
        <w:t xml:space="preserve"> a non-integer value  or is empty as shown in Figure 9. The document indicates “Number format exception.”</w:t>
      </w:r>
    </w:p>
    <w:p w14:paraId="46F53274" w14:textId="77777777" w:rsidR="00581CC9" w:rsidRPr="00000D04" w:rsidRDefault="00581CC9" w:rsidP="00581CC9"/>
    <w:p w14:paraId="479D75A4" w14:textId="77777777" w:rsidR="00816609" w:rsidRPr="00000D04" w:rsidRDefault="00816609" w:rsidP="00816609">
      <w:pPr>
        <w:pStyle w:val="Heading1"/>
      </w:pPr>
      <w:bookmarkStart w:id="33" w:name="_Toc32700650"/>
      <w:r w:rsidRPr="00000D04">
        <w:lastRenderedPageBreak/>
        <w:t>Concluding Remarks</w:t>
      </w:r>
      <w:bookmarkEnd w:id="33"/>
    </w:p>
    <w:p w14:paraId="7EB6E4D3" w14:textId="77777777" w:rsidR="00816609" w:rsidRPr="00000D04" w:rsidRDefault="00816609" w:rsidP="00581CC9"/>
    <w:p w14:paraId="49756119" w14:textId="77777777" w:rsidR="00941D93" w:rsidRPr="00000D04" w:rsidRDefault="00941D93"/>
    <w:p w14:paraId="371ACC08" w14:textId="77777777" w:rsidR="009E3A52" w:rsidRPr="00000D04" w:rsidRDefault="009E3A52">
      <w:r w:rsidRPr="00000D04">
        <w:rPr>
          <w:u w:val="single"/>
        </w:rPr>
        <w:t>Spelling Mistakes</w:t>
      </w:r>
      <w:r w:rsidR="00000D04" w:rsidRPr="00000D04">
        <w:rPr>
          <w:u w:val="single"/>
        </w:rPr>
        <w:t xml:space="preserve">, </w:t>
      </w:r>
      <w:r w:rsidRPr="00000D04">
        <w:rPr>
          <w:u w:val="single"/>
        </w:rPr>
        <w:t>Grammar</w:t>
      </w:r>
      <w:r w:rsidR="00000D04" w:rsidRPr="00000D04">
        <w:rPr>
          <w:u w:val="single"/>
        </w:rPr>
        <w:t xml:space="preserve">, </w:t>
      </w:r>
      <w:r w:rsidRPr="00000D04">
        <w:rPr>
          <w:u w:val="single"/>
        </w:rPr>
        <w:t>Template Format</w:t>
      </w:r>
      <w:r w:rsidR="00000D04" w:rsidRPr="00000D04">
        <w:rPr>
          <w:u w:val="single"/>
        </w:rPr>
        <w:t xml:space="preserve">, and </w:t>
      </w:r>
      <w:r w:rsidRPr="00000D04">
        <w:rPr>
          <w:u w:val="single"/>
        </w:rPr>
        <w:t>Language</w:t>
      </w:r>
      <w:r w:rsidRPr="00000D04">
        <w:t>:</w:t>
      </w:r>
    </w:p>
    <w:p w14:paraId="1A12217B" w14:textId="77777777" w:rsidR="00816609" w:rsidRPr="00000D04" w:rsidRDefault="00816609">
      <w:r w:rsidRPr="00000D04">
        <w:t xml:space="preserve">Overall the test plan was very easy to follow due to the </w:t>
      </w:r>
      <w:r w:rsidR="009E3A52" w:rsidRPr="00000D04">
        <w:t>language use</w:t>
      </w:r>
      <w:r w:rsidR="00650315">
        <w:t>d</w:t>
      </w:r>
      <w:r w:rsidR="009E3A52" w:rsidRPr="00000D04">
        <w:t xml:space="preserve"> and the</w:t>
      </w:r>
      <w:r w:rsidR="00650315">
        <w:t xml:space="preserve"> organized</w:t>
      </w:r>
      <w:r w:rsidR="009E3A52" w:rsidRPr="00000D04">
        <w:t xml:space="preserve"> format</w:t>
      </w:r>
      <w:r w:rsidRPr="00000D04">
        <w:t xml:space="preserve"> of the template. There were no evident spelling mistakes or grammar issues which benefited the understandability of the document.</w:t>
      </w:r>
    </w:p>
    <w:p w14:paraId="449B259A" w14:textId="77777777" w:rsidR="00816609" w:rsidRPr="00000D04" w:rsidRDefault="00816609"/>
    <w:p w14:paraId="0EFE6E73" w14:textId="77777777" w:rsidR="009E3A52" w:rsidRPr="00000D04" w:rsidRDefault="009E3A52">
      <w:pPr>
        <w:rPr>
          <w:u w:val="single"/>
        </w:rPr>
      </w:pPr>
      <w:r w:rsidRPr="00000D04">
        <w:rPr>
          <w:u w:val="single"/>
        </w:rPr>
        <w:t xml:space="preserve">Functionality Coverage: </w:t>
      </w:r>
    </w:p>
    <w:p w14:paraId="51DFDBA9" w14:textId="77777777" w:rsidR="00941D93" w:rsidRPr="00000D04" w:rsidRDefault="00816609">
      <w:r w:rsidRPr="00000D04">
        <w:t xml:space="preserve">It lacked functionality coverage and some of the test cases were vague in terms of input values. For example, </w:t>
      </w:r>
      <w:r w:rsidR="009E3A52" w:rsidRPr="00000D04">
        <w:t>the</w:t>
      </w:r>
      <w:r w:rsidRPr="00000D04">
        <w:t xml:space="preserve"> test called “Sorted table with valid inputs”</w:t>
      </w:r>
      <w:r w:rsidR="009E3A52" w:rsidRPr="00000D04">
        <w:t xml:space="preserve"> is vague as to what are “valid inputs.” </w:t>
      </w:r>
      <w:r w:rsidRPr="00000D04">
        <w:t xml:space="preserve">The test plan also did not include instructions to print or generate any output that could validate the expected results. </w:t>
      </w:r>
    </w:p>
    <w:p w14:paraId="13FAD0D8" w14:textId="77777777" w:rsidR="00816609" w:rsidRPr="00000D04" w:rsidRDefault="00816609"/>
    <w:p w14:paraId="182A97E8" w14:textId="77777777" w:rsidR="009E3A52" w:rsidRPr="00000D04" w:rsidRDefault="00000D04">
      <w:r w:rsidRPr="00000D04">
        <w:rPr>
          <w:u w:val="single"/>
        </w:rPr>
        <w:t>Duplicates</w:t>
      </w:r>
      <w:r w:rsidR="009E3A52" w:rsidRPr="00000D04">
        <w:t xml:space="preserve">: There </w:t>
      </w:r>
      <w:r w:rsidR="00CC1E20">
        <w:t>were</w:t>
      </w:r>
      <w:r w:rsidR="009E3A52" w:rsidRPr="00000D04">
        <w:t xml:space="preserve"> no </w:t>
      </w:r>
      <w:r w:rsidR="00CC1E20">
        <w:t>duplicate</w:t>
      </w:r>
      <w:r w:rsidR="009E3A52" w:rsidRPr="00000D04">
        <w:t xml:space="preserve"> test</w:t>
      </w:r>
      <w:r w:rsidR="00CC1E20">
        <w:t xml:space="preserve">s </w:t>
      </w:r>
      <w:r w:rsidR="009E3A52" w:rsidRPr="00000D04">
        <w:t>detected.</w:t>
      </w:r>
    </w:p>
    <w:p w14:paraId="351263EB" w14:textId="77777777" w:rsidR="00816609" w:rsidRPr="00000D04" w:rsidRDefault="00816609"/>
    <w:p w14:paraId="1D8FF089" w14:textId="77777777" w:rsidR="00816609" w:rsidRPr="00000D04" w:rsidRDefault="00816609"/>
    <w:p w14:paraId="360B7A28" w14:textId="77777777" w:rsidR="007A4335" w:rsidRPr="00000D04" w:rsidRDefault="007A4335" w:rsidP="007A4335">
      <w:pPr>
        <w:pStyle w:val="Heading1"/>
      </w:pPr>
      <w:bookmarkStart w:id="34" w:name="_Toc227033596"/>
      <w:bookmarkStart w:id="35" w:name="_Toc32700651"/>
      <w:r w:rsidRPr="00000D04">
        <w:lastRenderedPageBreak/>
        <w:t>Appendix</w:t>
      </w:r>
      <w:bookmarkEnd w:id="34"/>
      <w:bookmarkEnd w:id="35"/>
    </w:p>
    <w:p w14:paraId="715A27D2" w14:textId="77777777" w:rsidR="007A4335" w:rsidRPr="00000D04" w:rsidRDefault="00DE14B8" w:rsidP="007A4335">
      <w:r>
        <w:t xml:space="preserve">This section shows the results from the tests ran; refer to “Review” in  section 2 for more details.  </w:t>
      </w:r>
    </w:p>
    <w:p w14:paraId="2AB69495" w14:textId="77777777" w:rsidR="00A76CFA" w:rsidRPr="00000D04" w:rsidRDefault="00A76CFA" w:rsidP="007A4335"/>
    <w:p w14:paraId="396EE42F" w14:textId="77777777" w:rsidR="00A76CFA" w:rsidRPr="00000D04" w:rsidRDefault="00A76CFA" w:rsidP="00A76CFA">
      <w:pPr>
        <w:pStyle w:val="Heading2"/>
      </w:pPr>
      <w:bookmarkStart w:id="36" w:name="_Toc32700652"/>
      <w:r w:rsidRPr="00000D04">
        <w:t>Figure 1.</w:t>
      </w:r>
      <w:bookmarkEnd w:id="36"/>
    </w:p>
    <w:p w14:paraId="6E34A08F" w14:textId="77777777" w:rsidR="00A76CFA" w:rsidRPr="00000D04" w:rsidRDefault="00A76CFA" w:rsidP="00A76CFA">
      <w:r w:rsidRPr="00000D04">
        <w:rPr>
          <w:noProof/>
        </w:rPr>
        <w:drawing>
          <wp:inline distT="0" distB="0" distL="0" distR="0" wp14:anchorId="1A4C8526" wp14:editId="049CBFBA">
            <wp:extent cx="2229556" cy="157038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5 at 9.47.0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49" cy="15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84B5" w14:textId="77777777" w:rsidR="00E279FB" w:rsidRPr="00000D04" w:rsidRDefault="00E279FB" w:rsidP="00E279FB">
      <w:pPr>
        <w:pStyle w:val="Heading2"/>
      </w:pPr>
      <w:bookmarkStart w:id="37" w:name="_Toc32700653"/>
      <w:r w:rsidRPr="00000D04">
        <w:t>Figure 2.</w:t>
      </w:r>
      <w:bookmarkEnd w:id="37"/>
    </w:p>
    <w:p w14:paraId="52F01035" w14:textId="77777777" w:rsidR="001D46B1" w:rsidRPr="00000D04" w:rsidRDefault="001D46B1" w:rsidP="001D46B1">
      <w:r w:rsidRPr="00000D04">
        <w:rPr>
          <w:noProof/>
        </w:rPr>
        <w:drawing>
          <wp:inline distT="0" distB="0" distL="0" distR="0" wp14:anchorId="0C73E989" wp14:editId="55D2F1A1">
            <wp:extent cx="2242481" cy="154056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5 at 10.13.4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36" cy="15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B637" w14:textId="77777777" w:rsidR="00E279FB" w:rsidRPr="00000D04" w:rsidRDefault="00E279FB" w:rsidP="00E279FB"/>
    <w:p w14:paraId="561D4A93" w14:textId="77777777" w:rsidR="00E279FB" w:rsidRPr="00000D04" w:rsidRDefault="00E279FB" w:rsidP="00E279FB">
      <w:pPr>
        <w:pStyle w:val="Heading2"/>
      </w:pPr>
      <w:bookmarkStart w:id="38" w:name="_Toc32700654"/>
      <w:r w:rsidRPr="00000D04">
        <w:lastRenderedPageBreak/>
        <w:t>Figure 3.</w:t>
      </w:r>
      <w:bookmarkEnd w:id="38"/>
    </w:p>
    <w:p w14:paraId="3CC2C723" w14:textId="77777777" w:rsidR="00E279FB" w:rsidRPr="00000D04" w:rsidRDefault="00FB600A" w:rsidP="00E279FB">
      <w:r w:rsidRPr="00000D04">
        <w:rPr>
          <w:noProof/>
        </w:rPr>
        <w:drawing>
          <wp:inline distT="0" distB="0" distL="0" distR="0" wp14:anchorId="188C848F" wp14:editId="61C617F9">
            <wp:extent cx="3027701" cy="33296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5 at 10.20.3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27" cy="33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6C79" w14:textId="77777777" w:rsidR="00E279FB" w:rsidRPr="00000D04" w:rsidRDefault="00E279FB" w:rsidP="00E279FB">
      <w:pPr>
        <w:pStyle w:val="Heading2"/>
      </w:pPr>
      <w:bookmarkStart w:id="39" w:name="_Toc32700655"/>
      <w:r w:rsidRPr="00000D04">
        <w:t>Figure 4.</w:t>
      </w:r>
      <w:bookmarkEnd w:id="39"/>
    </w:p>
    <w:p w14:paraId="1C7420DF" w14:textId="77777777" w:rsidR="001D46B1" w:rsidRPr="00000D04" w:rsidRDefault="001D46B1" w:rsidP="001D46B1">
      <w:r w:rsidRPr="00000D04">
        <w:rPr>
          <w:noProof/>
        </w:rPr>
        <w:drawing>
          <wp:inline distT="0" distB="0" distL="0" distR="0" wp14:anchorId="079283E0" wp14:editId="1AD9E8BE">
            <wp:extent cx="2326730" cy="1540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5 at 10.06.41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345" cy="15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C65B" w14:textId="77777777" w:rsidR="00E279FB" w:rsidRPr="00000D04" w:rsidRDefault="00E279FB" w:rsidP="00E279FB">
      <w:pPr>
        <w:pStyle w:val="Heading2"/>
      </w:pPr>
      <w:bookmarkStart w:id="40" w:name="_Toc32700656"/>
      <w:r w:rsidRPr="00000D04">
        <w:t>Figure 5.</w:t>
      </w:r>
      <w:bookmarkEnd w:id="40"/>
    </w:p>
    <w:p w14:paraId="474F6581" w14:textId="77777777" w:rsidR="00A76CFA" w:rsidRPr="00000D04" w:rsidRDefault="006A3774" w:rsidP="007A4335">
      <w:r w:rsidRPr="00000D04">
        <w:rPr>
          <w:noProof/>
        </w:rPr>
        <w:drawing>
          <wp:inline distT="0" distB="0" distL="0" distR="0" wp14:anchorId="34C275A0" wp14:editId="2327423C">
            <wp:extent cx="2643488" cy="16896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5 at 10.28.3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981" cy="16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D48A" w14:textId="77777777" w:rsidR="009D4CFE" w:rsidRPr="00000D04" w:rsidRDefault="009D4CFE" w:rsidP="007A4335"/>
    <w:p w14:paraId="30E78155" w14:textId="77777777" w:rsidR="009D4CFE" w:rsidRPr="00000D04" w:rsidRDefault="009D4CFE" w:rsidP="009D4CFE">
      <w:pPr>
        <w:pStyle w:val="Heading2"/>
      </w:pPr>
      <w:bookmarkStart w:id="41" w:name="_Toc32700657"/>
      <w:r w:rsidRPr="00000D04">
        <w:lastRenderedPageBreak/>
        <w:t>Figure 6.</w:t>
      </w:r>
      <w:bookmarkEnd w:id="41"/>
    </w:p>
    <w:p w14:paraId="3C59737E" w14:textId="77777777" w:rsidR="009D4CFE" w:rsidRPr="00000D04" w:rsidRDefault="009D4CFE" w:rsidP="009D4CFE">
      <w:r w:rsidRPr="00000D04">
        <w:rPr>
          <w:noProof/>
        </w:rPr>
        <w:drawing>
          <wp:inline distT="0" distB="0" distL="0" distR="0" wp14:anchorId="3424B9BC" wp14:editId="7FF63523">
            <wp:extent cx="5715000" cy="523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5 at 10.30.5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8BE7" w14:textId="77777777" w:rsidR="009D4CFE" w:rsidRPr="00000D04" w:rsidRDefault="009D4CFE" w:rsidP="009D4CFE">
      <w:pPr>
        <w:pStyle w:val="Heading2"/>
      </w:pPr>
      <w:bookmarkStart w:id="42" w:name="_Toc32700658"/>
      <w:r w:rsidRPr="00000D04">
        <w:t>Figure 7.</w:t>
      </w:r>
      <w:bookmarkEnd w:id="42"/>
    </w:p>
    <w:p w14:paraId="65F402AB" w14:textId="77777777" w:rsidR="009D4CFE" w:rsidRPr="00000D04" w:rsidRDefault="009D4CFE" w:rsidP="009D4CFE"/>
    <w:p w14:paraId="5D174D96" w14:textId="77777777" w:rsidR="009D4CFE" w:rsidRPr="00000D04" w:rsidRDefault="009D4CFE" w:rsidP="009D4CFE">
      <w:r w:rsidRPr="00000D04">
        <w:rPr>
          <w:noProof/>
        </w:rPr>
        <w:drawing>
          <wp:inline distT="0" distB="0" distL="0" distR="0" wp14:anchorId="236189BC" wp14:editId="6FEDBB40">
            <wp:extent cx="57150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5 at 10.35.1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9CF" w14:textId="77777777" w:rsidR="009D4CFE" w:rsidRPr="00000D04" w:rsidRDefault="009D4CFE" w:rsidP="009D4CFE">
      <w:pPr>
        <w:pStyle w:val="Heading2"/>
      </w:pPr>
      <w:bookmarkStart w:id="43" w:name="_Toc32700659"/>
      <w:r w:rsidRPr="00000D04">
        <w:t>Figure 8.</w:t>
      </w:r>
      <w:bookmarkEnd w:id="43"/>
    </w:p>
    <w:p w14:paraId="73046DA0" w14:textId="77777777" w:rsidR="00ED5232" w:rsidRPr="00000D04" w:rsidRDefault="00ED5232" w:rsidP="00ED5232"/>
    <w:p w14:paraId="0BEE94C1" w14:textId="77777777" w:rsidR="00ED5232" w:rsidRPr="00000D04" w:rsidRDefault="00ED5232" w:rsidP="00ED5232">
      <w:r w:rsidRPr="00000D04">
        <w:rPr>
          <w:noProof/>
        </w:rPr>
        <w:drawing>
          <wp:inline distT="0" distB="0" distL="0" distR="0" wp14:anchorId="0E356ACF" wp14:editId="324F31AF">
            <wp:extent cx="5715000" cy="461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5 at 10.40.21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6CE1" w14:textId="77777777" w:rsidR="009D4CFE" w:rsidRPr="00000D04" w:rsidRDefault="009D4CFE" w:rsidP="007A4335"/>
    <w:p w14:paraId="15D6D97E" w14:textId="77777777" w:rsidR="00ED5232" w:rsidRPr="00000D04" w:rsidRDefault="00ED5232" w:rsidP="00ED5232">
      <w:pPr>
        <w:pStyle w:val="Heading2"/>
      </w:pPr>
      <w:bookmarkStart w:id="44" w:name="_Toc32700660"/>
      <w:r w:rsidRPr="00000D04">
        <w:t>Figure 9.</w:t>
      </w:r>
      <w:bookmarkEnd w:id="44"/>
    </w:p>
    <w:p w14:paraId="6E6283DF" w14:textId="77777777" w:rsidR="00ED5232" w:rsidRPr="00000D04" w:rsidRDefault="00ED5232" w:rsidP="00ED5232"/>
    <w:p w14:paraId="5469FEB1" w14:textId="77777777" w:rsidR="00ED5232" w:rsidRPr="00000D04" w:rsidRDefault="00ED5232" w:rsidP="00ED5232">
      <w:r w:rsidRPr="00000D04">
        <w:rPr>
          <w:noProof/>
        </w:rPr>
        <w:drawing>
          <wp:inline distT="0" distB="0" distL="0" distR="0" wp14:anchorId="2331E00A" wp14:editId="4B6CB4D3">
            <wp:extent cx="5715000" cy="308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5 at 10.42.07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AFBC" w14:textId="77777777" w:rsidR="00ED5232" w:rsidRPr="00000D04" w:rsidRDefault="00ED5232" w:rsidP="007A4335"/>
    <w:p w14:paraId="5BCE7432" w14:textId="77777777" w:rsidR="007C5928" w:rsidRPr="00000D04" w:rsidRDefault="007C5928" w:rsidP="002B486D"/>
    <w:sectPr w:rsidR="007C5928" w:rsidRPr="00000D04">
      <w:headerReference w:type="default" r:id="rId21"/>
      <w:footerReference w:type="default" r:id="rId22"/>
      <w:type w:val="continuous"/>
      <w:pgSz w:w="12240" w:h="15840" w:code="1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AB200" w14:textId="77777777" w:rsidR="00835839" w:rsidRDefault="00835839">
      <w:r>
        <w:separator/>
      </w:r>
    </w:p>
  </w:endnote>
  <w:endnote w:type="continuationSeparator" w:id="0">
    <w:p w14:paraId="11E2BEC9" w14:textId="77777777" w:rsidR="00835839" w:rsidRDefault="0083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428"/>
      <w:gridCol w:w="4428"/>
    </w:tblGrid>
    <w:tr w:rsidR="00650315" w14:paraId="5BD09409" w14:textId="77777777">
      <w:tc>
        <w:tcPr>
          <w:tcW w:w="4428" w:type="dxa"/>
        </w:tcPr>
        <w:p w14:paraId="7FE3C24B" w14:textId="77777777" w:rsidR="00650315" w:rsidRDefault="00650315">
          <w:pPr>
            <w:pStyle w:val="Footer"/>
          </w:pPr>
          <w:r>
            <w:rPr>
              <w:color w:val="000000"/>
            </w:rPr>
            <w:sym w:font="Symbol" w:char="F0D3"/>
          </w:r>
          <w:r>
            <w:rPr>
              <w:color w:val="000000"/>
            </w:rPr>
            <w:t xml:space="preserve"> 2019 </w:t>
          </w:r>
          <w:r w:rsidR="00835839">
            <w:fldChar w:fldCharType="begin"/>
          </w:r>
          <w:r w:rsidR="00835839">
            <w:instrText xml:space="preserve"> DOCPROPERTY "Company"  \* MERGEFORMAT </w:instrText>
          </w:r>
          <w:r w:rsidR="00835839">
            <w:fldChar w:fldCharType="separate"/>
          </w:r>
          <w:r>
            <w:t>&lt;Enter team name here&gt;</w:t>
          </w:r>
          <w:r w:rsidR="00835839">
            <w:fldChar w:fldCharType="end"/>
          </w:r>
        </w:p>
      </w:tc>
      <w:tc>
        <w:tcPr>
          <w:tcW w:w="4428" w:type="dxa"/>
        </w:tcPr>
        <w:p w14:paraId="5FA1C35C" w14:textId="77777777" w:rsidR="00650315" w:rsidRDefault="00650315">
          <w:pPr>
            <w:pStyle w:val="Footer"/>
            <w:jc w:val="right"/>
          </w:pPr>
          <w:r>
            <w:t>&lt;Drive:\Directory\</w:t>
          </w:r>
          <w:proofErr w:type="spellStart"/>
          <w:r>
            <w:t>Filename.ext</w:t>
          </w:r>
          <w:proofErr w:type="spellEnd"/>
          <w:r>
            <w:t>&gt;</w:t>
          </w:r>
        </w:p>
      </w:tc>
    </w:tr>
  </w:tbl>
  <w:p w14:paraId="6BCC0185" w14:textId="77777777" w:rsidR="00650315" w:rsidRDefault="00650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650315" w14:paraId="404E45F0" w14:textId="77777777">
      <w:trPr>
        <w:trHeight w:hRule="exact" w:val="552"/>
      </w:trPr>
      <w:tc>
        <w:tcPr>
          <w:tcW w:w="3060" w:type="dxa"/>
        </w:tcPr>
        <w:p w14:paraId="4B60AABD" w14:textId="77777777" w:rsidR="00650315" w:rsidRDefault="00650315">
          <w:pPr>
            <w:pStyle w:val="Footer"/>
            <w:spacing w:before="80"/>
            <w:rPr>
              <w:bCs/>
            </w:rPr>
          </w:pPr>
          <w:r>
            <w:t>Test Plan</w:t>
          </w:r>
        </w:p>
        <w:p w14:paraId="5682EE20" w14:textId="77777777" w:rsidR="00650315" w:rsidRDefault="00650315">
          <w:pPr>
            <w:pStyle w:val="Footer"/>
            <w:spacing w:before="80"/>
          </w:pPr>
        </w:p>
        <w:p w14:paraId="77F616D1" w14:textId="77777777" w:rsidR="00650315" w:rsidRDefault="00650315">
          <w:pPr>
            <w:pStyle w:val="Footer"/>
            <w:spacing w:before="80"/>
          </w:pPr>
        </w:p>
      </w:tc>
      <w:tc>
        <w:tcPr>
          <w:tcW w:w="2880" w:type="dxa"/>
        </w:tcPr>
        <w:p w14:paraId="36D63DEC" w14:textId="77777777" w:rsidR="00650315" w:rsidRDefault="00835839">
          <w:pPr>
            <w:pStyle w:val="Footer"/>
            <w:spacing w:before="80"/>
            <w:rPr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650315"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54125316" w14:textId="77777777" w:rsidR="00650315" w:rsidRPr="00DD2F26" w:rsidRDefault="00650315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</w:tc>
      <w:tc>
        <w:tcPr>
          <w:tcW w:w="1080" w:type="dxa"/>
        </w:tcPr>
        <w:p w14:paraId="5E0A505A" w14:textId="77777777" w:rsidR="00650315" w:rsidRDefault="00650315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4CB972F9" w14:textId="77777777" w:rsidR="00650315" w:rsidRDefault="00650315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017C91FA" w14:textId="77777777" w:rsidR="00650315" w:rsidRDefault="00650315">
          <w:pPr>
            <w:pStyle w:val="Footer"/>
            <w:spacing w:before="80"/>
          </w:pPr>
        </w:p>
        <w:p w14:paraId="22F8DD4B" w14:textId="77777777" w:rsidR="00650315" w:rsidRDefault="00650315">
          <w:pPr>
            <w:pStyle w:val="Footer"/>
            <w:spacing w:before="80"/>
          </w:pPr>
        </w:p>
      </w:tc>
    </w:tr>
  </w:tbl>
  <w:p w14:paraId="15DDD64E" w14:textId="77777777" w:rsidR="00650315" w:rsidRDefault="006503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650315" w14:paraId="4F2B1A9F" w14:textId="77777777">
      <w:tc>
        <w:tcPr>
          <w:tcW w:w="3240" w:type="dxa"/>
        </w:tcPr>
        <w:p w14:paraId="24984834" w14:textId="77777777" w:rsidR="00650315" w:rsidRDefault="00650315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0116C46B" w14:textId="77777777" w:rsidR="00650315" w:rsidRDefault="00835839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650315"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6179E1F5" w14:textId="77777777" w:rsidR="00650315" w:rsidRDefault="00650315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1BDE70D7" w14:textId="77777777" w:rsidR="00650315" w:rsidRDefault="00650315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F9B9836" w14:textId="77777777" w:rsidR="00650315" w:rsidRDefault="00650315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43A918C8" w14:textId="77777777" w:rsidR="00650315" w:rsidRDefault="00650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00353" w14:textId="77777777" w:rsidR="00835839" w:rsidRDefault="00835839">
      <w:r>
        <w:separator/>
      </w:r>
    </w:p>
  </w:footnote>
  <w:footnote w:type="continuationSeparator" w:id="0">
    <w:p w14:paraId="1CBF7F90" w14:textId="77777777" w:rsidR="00835839" w:rsidRDefault="0083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D6EA7" w14:textId="77777777" w:rsidR="00650315" w:rsidRDefault="00650315">
    <w:pPr>
      <w:rPr>
        <w:sz w:val="24"/>
      </w:rPr>
    </w:pPr>
  </w:p>
  <w:p w14:paraId="595AEF62" w14:textId="77777777" w:rsidR="00650315" w:rsidRDefault="00650315">
    <w:pPr>
      <w:pBdr>
        <w:top w:val="single" w:sz="6" w:space="1" w:color="auto"/>
      </w:pBdr>
      <w:rPr>
        <w:sz w:val="24"/>
      </w:rPr>
    </w:pPr>
  </w:p>
  <w:p w14:paraId="109E600A" w14:textId="77777777" w:rsidR="00650315" w:rsidRDefault="00650315">
    <w:pPr>
      <w:pBdr>
        <w:bottom w:val="single" w:sz="6" w:space="1" w:color="auto"/>
      </w:pBdr>
      <w:jc w:val="right"/>
      <w:rPr>
        <w:sz w:val="24"/>
      </w:rPr>
    </w:pPr>
  </w:p>
  <w:p w14:paraId="26D72684" w14:textId="77777777" w:rsidR="00650315" w:rsidRDefault="00650315">
    <w:pPr>
      <w:pStyle w:val="Title"/>
    </w:pPr>
  </w:p>
  <w:p w14:paraId="26ED695A" w14:textId="77777777" w:rsidR="00650315" w:rsidRDefault="00650315">
    <w:pPr>
      <w:pStyle w:val="Title"/>
    </w:pPr>
  </w:p>
  <w:p w14:paraId="7CEF5B89" w14:textId="77777777" w:rsidR="00650315" w:rsidRDefault="00650315">
    <w:pPr>
      <w:pStyle w:val="Title"/>
    </w:pPr>
  </w:p>
  <w:p w14:paraId="05979FAB" w14:textId="77777777" w:rsidR="00650315" w:rsidRDefault="00650315">
    <w:pPr>
      <w:pStyle w:val="Title"/>
    </w:pPr>
  </w:p>
  <w:p w14:paraId="24D51134" w14:textId="77777777" w:rsidR="00650315" w:rsidRDefault="00650315">
    <w:pPr>
      <w:pStyle w:val="Title"/>
    </w:pPr>
  </w:p>
  <w:p w14:paraId="1D01C691" w14:textId="77777777" w:rsidR="00650315" w:rsidRDefault="00650315">
    <w:pPr>
      <w:pStyle w:val="Title"/>
    </w:pPr>
  </w:p>
  <w:p w14:paraId="682B77DF" w14:textId="77777777" w:rsidR="00650315" w:rsidRDefault="00650315">
    <w:pPr>
      <w:pStyle w:val="Title"/>
    </w:pPr>
  </w:p>
  <w:p w14:paraId="66A2A5FD" w14:textId="77777777" w:rsidR="00650315" w:rsidRDefault="00650315">
    <w:pPr>
      <w:pStyle w:val="Title"/>
    </w:pPr>
  </w:p>
  <w:p w14:paraId="08C6BE0B" w14:textId="77777777" w:rsidR="00650315" w:rsidRDefault="00650315">
    <w:pPr>
      <w:pStyle w:val="Title"/>
    </w:pPr>
  </w:p>
  <w:p w14:paraId="4B756B63" w14:textId="77777777" w:rsidR="00650315" w:rsidRDefault="00650315">
    <w:pPr>
      <w:pStyle w:val="Title"/>
    </w:pPr>
  </w:p>
  <w:p w14:paraId="72A58210" w14:textId="77777777" w:rsidR="00650315" w:rsidRDefault="00650315"/>
  <w:p w14:paraId="527B9C7E" w14:textId="77777777" w:rsidR="00650315" w:rsidRDefault="00650315"/>
  <w:p w14:paraId="6B2F7133" w14:textId="77777777" w:rsidR="00650315" w:rsidRDefault="00650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8BCBC" w14:textId="77777777" w:rsidR="00650315" w:rsidRDefault="00650315">
    <w:pPr>
      <w:pStyle w:val="Header"/>
    </w:pPr>
    <w: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8E36B" w14:textId="77777777" w:rsidR="00650315" w:rsidRDefault="00650315">
    <w:pPr>
      <w:pStyle w:val="Header"/>
    </w:pPr>
    <w:r>
      <w:t>Test Plan</w:t>
    </w:r>
    <w:r>
      <w:tab/>
    </w:r>
    <w:r>
      <w:tab/>
    </w:r>
  </w:p>
  <w:p w14:paraId="2ED94B07" w14:textId="77777777" w:rsidR="00650315" w:rsidRDefault="00650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B"/>
    <w:multiLevelType w:val="singleLevel"/>
    <w:tmpl w:val="0000000B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1A96073"/>
    <w:multiLevelType w:val="multilevel"/>
    <w:tmpl w:val="E21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6" w15:restartNumberingAfterBreak="0">
    <w:nsid w:val="498E069D"/>
    <w:multiLevelType w:val="hybridMultilevel"/>
    <w:tmpl w:val="EAAC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30B25"/>
    <w:multiLevelType w:val="hybridMultilevel"/>
    <w:tmpl w:val="5B6CD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EC57AD"/>
    <w:multiLevelType w:val="hybridMultilevel"/>
    <w:tmpl w:val="B40C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9"/>
  </w:num>
  <w:num w:numId="14">
    <w:abstractNumId w:val="2"/>
  </w:num>
  <w:num w:numId="15">
    <w:abstractNumId w:val="7"/>
  </w:num>
  <w:num w:numId="16">
    <w:abstractNumId w:val="6"/>
  </w:num>
  <w:num w:numId="1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8"/>
    <w:rsid w:val="00000D04"/>
    <w:rsid w:val="00013402"/>
    <w:rsid w:val="000927B9"/>
    <w:rsid w:val="00150787"/>
    <w:rsid w:val="001B6D31"/>
    <w:rsid w:val="001D048D"/>
    <w:rsid w:val="001D46B1"/>
    <w:rsid w:val="0022623D"/>
    <w:rsid w:val="002829B0"/>
    <w:rsid w:val="002A43A1"/>
    <w:rsid w:val="002A78E4"/>
    <w:rsid w:val="002B486D"/>
    <w:rsid w:val="003D58CD"/>
    <w:rsid w:val="0046124A"/>
    <w:rsid w:val="004706B7"/>
    <w:rsid w:val="004B1598"/>
    <w:rsid w:val="005731F3"/>
    <w:rsid w:val="00581CC9"/>
    <w:rsid w:val="005D5C34"/>
    <w:rsid w:val="00603E08"/>
    <w:rsid w:val="00646C5A"/>
    <w:rsid w:val="00647A51"/>
    <w:rsid w:val="00650315"/>
    <w:rsid w:val="006A3774"/>
    <w:rsid w:val="006C1533"/>
    <w:rsid w:val="006F05CB"/>
    <w:rsid w:val="0072102F"/>
    <w:rsid w:val="00790ACB"/>
    <w:rsid w:val="007A4335"/>
    <w:rsid w:val="007C5928"/>
    <w:rsid w:val="007E0AF8"/>
    <w:rsid w:val="00810007"/>
    <w:rsid w:val="00816609"/>
    <w:rsid w:val="00835839"/>
    <w:rsid w:val="00842DC1"/>
    <w:rsid w:val="009069AE"/>
    <w:rsid w:val="009162F5"/>
    <w:rsid w:val="00941D93"/>
    <w:rsid w:val="00956FDD"/>
    <w:rsid w:val="00973739"/>
    <w:rsid w:val="009D4CFE"/>
    <w:rsid w:val="009E3A52"/>
    <w:rsid w:val="009E4CF1"/>
    <w:rsid w:val="00A76CFA"/>
    <w:rsid w:val="00B22D3B"/>
    <w:rsid w:val="00B34944"/>
    <w:rsid w:val="00BA7C7A"/>
    <w:rsid w:val="00C76499"/>
    <w:rsid w:val="00C97BDB"/>
    <w:rsid w:val="00CC1E20"/>
    <w:rsid w:val="00D25F49"/>
    <w:rsid w:val="00DD2F26"/>
    <w:rsid w:val="00DE14B8"/>
    <w:rsid w:val="00E051F2"/>
    <w:rsid w:val="00E279FB"/>
    <w:rsid w:val="00E47986"/>
    <w:rsid w:val="00ED5232"/>
    <w:rsid w:val="00F10CAA"/>
    <w:rsid w:val="00FB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182D9"/>
  <w15:chartTrackingRefBased/>
  <w15:docId w15:val="{0CE28CCA-2643-BC4A-B223-2049720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9069AE"/>
    <w:rPr>
      <w:b/>
      <w:kern w:val="28"/>
      <w:sz w:val="36"/>
      <w:lang w:val="en-US" w:eastAsia="en-US" w:bidi="ar-SA"/>
    </w:rPr>
  </w:style>
  <w:style w:type="character" w:customStyle="1" w:styleId="Heading2Char">
    <w:name w:val="Heading 2 Char"/>
    <w:link w:val="Heading2"/>
    <w:locked/>
    <w:rsid w:val="009069AE"/>
    <w:rPr>
      <w:b/>
      <w:sz w:val="28"/>
      <w:lang w:val="en-US" w:eastAsia="en-US" w:bidi="ar-SA"/>
    </w:rPr>
  </w:style>
  <w:style w:type="character" w:customStyle="1" w:styleId="Heading3Char1">
    <w:name w:val="Heading 3 Char1"/>
    <w:aliases w:val="Heading 3 Char Char"/>
    <w:link w:val="Heading3"/>
    <w:semiHidden/>
    <w:locked/>
    <w:rsid w:val="009069AE"/>
    <w:rPr>
      <w:b/>
      <w:sz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locked/>
    <w:rsid w:val="009069AE"/>
    <w:rPr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9069AE"/>
    <w:rPr>
      <w:b/>
      <w:lang w:val="en-US" w:eastAsia="en-US" w:bidi="ar-SA"/>
    </w:rPr>
  </w:style>
  <w:style w:type="character" w:customStyle="1" w:styleId="Heading6Char">
    <w:name w:val="Heading 6 Char"/>
    <w:link w:val="Heading6"/>
    <w:locked/>
    <w:rsid w:val="009069AE"/>
    <w:rPr>
      <w:i/>
      <w:lang w:val="en-US" w:eastAsia="en-US" w:bidi="ar-SA"/>
    </w:rPr>
  </w:style>
  <w:style w:type="character" w:customStyle="1" w:styleId="Heading7Char">
    <w:name w:val="Heading 7 Char"/>
    <w:link w:val="Heading7"/>
    <w:locked/>
    <w:rsid w:val="009069AE"/>
    <w:rPr>
      <w:lang w:val="en-US" w:eastAsia="en-US" w:bidi="ar-SA"/>
    </w:rPr>
  </w:style>
  <w:style w:type="character" w:customStyle="1" w:styleId="Heading8Char">
    <w:name w:val="Heading 8 Char"/>
    <w:link w:val="Heading8"/>
    <w:locked/>
    <w:rsid w:val="009069AE"/>
    <w:rPr>
      <w:i/>
      <w:lang w:val="en-US" w:eastAsia="en-US" w:bidi="ar-SA"/>
    </w:rPr>
  </w:style>
  <w:style w:type="character" w:customStyle="1" w:styleId="Heading9Char">
    <w:name w:val="Heading 9 Char"/>
    <w:link w:val="Heading9"/>
    <w:locked/>
    <w:rsid w:val="009069AE"/>
    <w:rPr>
      <w:i/>
      <w:sz w:val="18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link w:val="Footer"/>
    <w:locked/>
    <w:rsid w:val="009069AE"/>
    <w:rPr>
      <w:b/>
      <w:sz w:val="16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link w:val="Header"/>
    <w:locked/>
    <w:rsid w:val="009069AE"/>
    <w:rPr>
      <w:b/>
      <w:sz w:val="16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widowControl w:val="0"/>
      <w:jc w:val="right"/>
    </w:pPr>
    <w:rPr>
      <w:rFonts w:ascii="Arial" w:hAnsi="Arial"/>
      <w:b/>
      <w:sz w:val="28"/>
    </w:rPr>
  </w:style>
  <w:style w:type="character" w:customStyle="1" w:styleId="SubtitleChar">
    <w:name w:val="Subtitle Char"/>
    <w:link w:val="Subtitle"/>
    <w:locked/>
    <w:rsid w:val="009069AE"/>
    <w:rPr>
      <w:rFonts w:ascii="Arial" w:hAnsi="Arial"/>
      <w:b/>
      <w:sz w:val="28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link w:val="TitleChar"/>
    <w:uiPriority w:val="10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uiPriority w:val="10"/>
    <w:locked/>
    <w:rsid w:val="009069AE"/>
    <w:rPr>
      <w:rFonts w:ascii="Arial" w:hAnsi="Arial"/>
      <w:b/>
      <w:sz w:val="3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link w:val="BodyTextIndent"/>
    <w:semiHidden/>
    <w:locked/>
    <w:rsid w:val="009069AE"/>
    <w:rPr>
      <w:sz w:val="22"/>
      <w:szCs w:val="24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link w:val="ParagraphChar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9069AE"/>
    <w:rPr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character" w:customStyle="1" w:styleId="Heading1Char1">
    <w:name w:val="Heading 1 Char1"/>
    <w:locked/>
    <w:rsid w:val="009069AE"/>
    <w:rPr>
      <w:rFonts w:cs="Times New Roman"/>
      <w:b/>
      <w:kern w:val="28"/>
      <w:sz w:val="36"/>
    </w:rPr>
  </w:style>
  <w:style w:type="character" w:customStyle="1" w:styleId="Heading2Char1">
    <w:name w:val="Heading 2 Char1"/>
    <w:locked/>
    <w:rsid w:val="009069AE"/>
    <w:rPr>
      <w:rFonts w:cs="Times New Roman"/>
      <w:b/>
      <w:sz w:val="28"/>
    </w:rPr>
  </w:style>
  <w:style w:type="character" w:customStyle="1" w:styleId="Heading4Char1">
    <w:name w:val="Heading 4 Char1"/>
    <w:aliases w:val="Heading 4 Char Char Char1"/>
    <w:locked/>
    <w:rsid w:val="009069AE"/>
    <w:rPr>
      <w:rFonts w:cs="Times New Roman"/>
      <w:b/>
      <w:sz w:val="24"/>
    </w:rPr>
  </w:style>
  <w:style w:type="character" w:customStyle="1" w:styleId="Heading5Char1">
    <w:name w:val="Heading 5 Char1"/>
    <w:locked/>
    <w:rsid w:val="009069AE"/>
    <w:rPr>
      <w:rFonts w:cs="Times New Roman"/>
      <w:b/>
    </w:rPr>
  </w:style>
  <w:style w:type="character" w:customStyle="1" w:styleId="Heading6Char1">
    <w:name w:val="Heading 6 Char1"/>
    <w:locked/>
    <w:rsid w:val="009069AE"/>
    <w:rPr>
      <w:rFonts w:cs="Times New Roman"/>
      <w:i/>
    </w:rPr>
  </w:style>
  <w:style w:type="character" w:customStyle="1" w:styleId="Heading7Char1">
    <w:name w:val="Heading 7 Char1"/>
    <w:locked/>
    <w:rsid w:val="009069AE"/>
    <w:rPr>
      <w:rFonts w:cs="Times New Roman"/>
    </w:rPr>
  </w:style>
  <w:style w:type="character" w:customStyle="1" w:styleId="Heading8Char1">
    <w:name w:val="Heading 8 Char1"/>
    <w:locked/>
    <w:rsid w:val="009069AE"/>
    <w:rPr>
      <w:rFonts w:cs="Times New Roman"/>
      <w:i/>
    </w:rPr>
  </w:style>
  <w:style w:type="character" w:customStyle="1" w:styleId="Heading9Char1">
    <w:name w:val="Heading 9 Char1"/>
    <w:locked/>
    <w:rsid w:val="009069AE"/>
    <w:rPr>
      <w:rFonts w:cs="Times New Roman"/>
      <w:i/>
      <w:sz w:val="18"/>
    </w:rPr>
  </w:style>
  <w:style w:type="character" w:customStyle="1" w:styleId="FooterChar1">
    <w:name w:val="Foot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HeaderChar1">
    <w:name w:val="Head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TitleChar1">
    <w:name w:val="Title Char1"/>
    <w:locked/>
    <w:rsid w:val="009069AE"/>
    <w:rPr>
      <w:rFonts w:ascii="Arial" w:hAnsi="Arial" w:cs="Times New Roman"/>
      <w:b/>
      <w:sz w:val="36"/>
      <w:lang w:val="en-US" w:eastAsia="en-US" w:bidi="ar-SA"/>
    </w:rPr>
  </w:style>
  <w:style w:type="table" w:styleId="TableGrid">
    <w:name w:val="Table Grid"/>
    <w:basedOn w:val="TableNormal"/>
    <w:rsid w:val="009069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069AE"/>
    <w:rPr>
      <w:b/>
      <w:bCs/>
    </w:rPr>
  </w:style>
  <w:style w:type="paragraph" w:styleId="BalloonText">
    <w:name w:val="Balloon Text"/>
    <w:basedOn w:val="Normal"/>
    <w:link w:val="BalloonTextChar"/>
    <w:semiHidden/>
    <w:rsid w:val="00906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9069AE"/>
    <w:rPr>
      <w:rFonts w:ascii="Tahoma" w:hAnsi="Tahoma" w:cs="Tahoma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9069AE"/>
  </w:style>
  <w:style w:type="character" w:customStyle="1" w:styleId="CommentTextChar">
    <w:name w:val="Comment Text Char"/>
    <w:link w:val="CommentText"/>
    <w:semiHidden/>
    <w:locked/>
    <w:rsid w:val="009069A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9AE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9069AE"/>
    <w:rPr>
      <w:b/>
      <w:bCs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069AE"/>
  </w:style>
  <w:style w:type="character" w:customStyle="1" w:styleId="FootnoteTextChar">
    <w:name w:val="Footnote Text Char"/>
    <w:link w:val="FootnoteText"/>
    <w:semiHidden/>
    <w:locked/>
    <w:rsid w:val="009069AE"/>
    <w:rPr>
      <w:lang w:val="en-US" w:eastAsia="en-US" w:bidi="ar-SA"/>
    </w:rPr>
  </w:style>
  <w:style w:type="character" w:styleId="FootnoteReference">
    <w:name w:val="footnote reference"/>
    <w:semiHidden/>
    <w:rsid w:val="009069AE"/>
    <w:rPr>
      <w:rFonts w:cs="Times New Roman"/>
      <w:vertAlign w:val="superscript"/>
    </w:rPr>
  </w:style>
  <w:style w:type="character" w:customStyle="1" w:styleId="style5">
    <w:name w:val="style5"/>
    <w:rsid w:val="009069AE"/>
    <w:rPr>
      <w:rFonts w:cs="Times New Roman"/>
    </w:rPr>
  </w:style>
  <w:style w:type="paragraph" w:styleId="ListParagraph">
    <w:name w:val="List Paragraph"/>
    <w:basedOn w:val="Normal"/>
    <w:qFormat/>
    <w:rsid w:val="009069A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sid w:val="009069AE"/>
    <w:rPr>
      <w:rFonts w:ascii="Arial" w:hAnsi="Arial" w:cs="Arial"/>
    </w:rPr>
  </w:style>
  <w:style w:type="character" w:styleId="CommentReference">
    <w:name w:val="annotation reference"/>
    <w:semiHidden/>
    <w:rsid w:val="002A78E4"/>
    <w:rPr>
      <w:sz w:val="16"/>
      <w:szCs w:val="16"/>
    </w:rPr>
  </w:style>
  <w:style w:type="table" w:styleId="GridTable2-Accent1">
    <w:name w:val="Grid Table 2 Accent 1"/>
    <w:basedOn w:val="TableNormal"/>
    <w:uiPriority w:val="47"/>
    <w:rsid w:val="00581CC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A91A51-35F8-F843-B256-983CFEBD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S:\Course Documents\Rational RequisitePro\ReqProFall01\SRS.dot</Template>
  <TotalTime>73</TotalTime>
  <Pages>10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7747</CharactersWithSpaces>
  <SharedDoc>false</SharedDoc>
  <HLinks>
    <vt:vector size="60" baseType="variant"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_Toc32695193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_Toc32695192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_Toc32695191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_Toc32695190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_Toc32695189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_Toc32695188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_Toc32695187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_Toc32695186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_Toc32695185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_Toc32695184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leonardo</dc:creator>
  <cp:keywords/>
  <cp:lastModifiedBy>Bianca Alvarado</cp:lastModifiedBy>
  <cp:revision>24</cp:revision>
  <cp:lastPrinted>2002-04-23T16:31:00Z</cp:lastPrinted>
  <dcterms:created xsi:type="dcterms:W3CDTF">2020-02-16T04:55:00Z</dcterms:created>
  <dcterms:modified xsi:type="dcterms:W3CDTF">2020-02-19T23:35:00Z</dcterms:modified>
</cp:coreProperties>
</file>